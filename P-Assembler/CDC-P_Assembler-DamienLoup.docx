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1D0DB" w14:textId="77777777"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14:paraId="2E3B2B3D" w14:textId="77777777" w:rsidTr="005C1027">
        <w:trPr>
          <w:trHeight w:val="260"/>
          <w:jc w:val="center"/>
        </w:trPr>
        <w:tc>
          <w:tcPr>
            <w:tcW w:w="3234" w:type="dxa"/>
          </w:tcPr>
          <w:p w14:paraId="39B626F1" w14:textId="77777777"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14:paraId="1C00CD09" w14:textId="77777777"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14:paraId="65C691CF" w14:textId="4E72BAE5" w:rsidR="00EB446B" w:rsidRDefault="00DC518A" w:rsidP="00AA463F">
            <w:pPr>
              <w:pStyle w:val="NOM"/>
            </w:pPr>
            <w:r>
              <w:t>Loup</w:t>
            </w:r>
          </w:p>
        </w:tc>
        <w:tc>
          <w:tcPr>
            <w:tcW w:w="2409" w:type="dxa"/>
          </w:tcPr>
          <w:p w14:paraId="0DD48D3E" w14:textId="06315B3A"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DC518A">
              <w:t>Damien</w:t>
            </w:r>
          </w:p>
        </w:tc>
      </w:tr>
      <w:tr w:rsidR="00186359" w14:paraId="4F801EC4" w14:textId="77777777" w:rsidTr="005C1027">
        <w:trPr>
          <w:trHeight w:val="260"/>
          <w:jc w:val="center"/>
        </w:trPr>
        <w:tc>
          <w:tcPr>
            <w:tcW w:w="3234" w:type="dxa"/>
          </w:tcPr>
          <w:p w14:paraId="2EF680FA" w14:textId="77777777"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14:paraId="41BECB0A" w14:textId="6C3C715E" w:rsidR="00186359" w:rsidRPr="00DC518A" w:rsidRDefault="00DC518A" w:rsidP="008D06A1">
            <w:pPr>
              <w:pStyle w:val="TexteTableau"/>
              <w:rPr>
                <w:rFonts w:ascii="Calibri" w:hAnsi="Calibri" w:cs="Calibri"/>
              </w:rPr>
            </w:pPr>
            <w:r>
              <w:rPr>
                <w:rFonts w:ascii="ETML" w:hAnsi="ETML"/>
              </w:rPr>
              <w:t xml:space="preserve">Etml - </w:t>
            </w:r>
            <w:r>
              <w:rPr>
                <w:rFonts w:ascii="Calibri" w:hAnsi="Calibri" w:cs="Calibri"/>
              </w:rPr>
              <w:t>Vennes</w:t>
            </w:r>
          </w:p>
        </w:tc>
      </w:tr>
      <w:tr w:rsidR="00CF52ED" w14:paraId="63918EFF" w14:textId="77777777" w:rsidTr="005C1027">
        <w:trPr>
          <w:trHeight w:val="260"/>
          <w:jc w:val="center"/>
        </w:trPr>
        <w:tc>
          <w:tcPr>
            <w:tcW w:w="3234" w:type="dxa"/>
          </w:tcPr>
          <w:p w14:paraId="012920C5" w14:textId="77777777"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14:paraId="21DAD7B2" w14:textId="03A3FF1E" w:rsidR="00CF52ED" w:rsidRPr="00C93A03" w:rsidRDefault="00DC518A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35</w:t>
            </w:r>
            <w:r w:rsidR="00F65B5F">
              <w:rPr>
                <w:rFonts w:ascii="Calibri" w:hAnsi="Calibri" w:cs="Helv"/>
                <w:sz w:val="28"/>
                <w:szCs w:val="28"/>
              </w:rPr>
              <w:t xml:space="preserve"> Périodes</w:t>
            </w:r>
          </w:p>
        </w:tc>
      </w:tr>
      <w:tr w:rsidR="00CF52ED" w14:paraId="281DB731" w14:textId="77777777" w:rsidTr="005C1027">
        <w:trPr>
          <w:trHeight w:val="260"/>
          <w:jc w:val="center"/>
        </w:trPr>
        <w:tc>
          <w:tcPr>
            <w:tcW w:w="3234" w:type="dxa"/>
          </w:tcPr>
          <w:p w14:paraId="6227AEFA" w14:textId="77777777"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14:paraId="2770A95A" w14:textId="2CAE83DC" w:rsidR="00CF52ED" w:rsidRPr="00C93A03" w:rsidRDefault="00DC518A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12h45 – 17h00</w:t>
            </w:r>
          </w:p>
        </w:tc>
      </w:tr>
      <w:tr w:rsidR="00CF52ED" w14:paraId="17E5C185" w14:textId="77777777" w:rsidTr="005C1027">
        <w:trPr>
          <w:trHeight w:val="260"/>
          <w:jc w:val="center"/>
        </w:trPr>
        <w:tc>
          <w:tcPr>
            <w:tcW w:w="3234" w:type="dxa"/>
          </w:tcPr>
          <w:p w14:paraId="17098FF2" w14:textId="77777777"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14:paraId="64E3F2C8" w14:textId="24D0728C" w:rsidR="00CF52ED" w:rsidRPr="00C93A03" w:rsidRDefault="00DC518A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26h</w:t>
            </w:r>
          </w:p>
        </w:tc>
      </w:tr>
    </w:tbl>
    <w:p w14:paraId="643DBD24" w14:textId="77777777"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14:paraId="2F8E0644" w14:textId="77777777"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14:paraId="76931FAA" w14:textId="77777777"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14:paraId="0532A91C" w14:textId="77777777"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14:paraId="038E3D77" w14:textId="77777777"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14:paraId="02D8AABE" w14:textId="77777777"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 w14:paraId="1CA13D29" w14:textId="77777777">
        <w:tc>
          <w:tcPr>
            <w:tcW w:w="5000" w:type="pct"/>
          </w:tcPr>
          <w:p w14:paraId="4D1AEA74" w14:textId="7DD6BB64" w:rsidR="00AF7342" w:rsidRDefault="00DC518A" w:rsidP="001A1C17">
            <w:pPr>
              <w:pStyle w:val="Corpsdetexte"/>
              <w:spacing w:after="0"/>
              <w:ind w:left="426"/>
              <w:jc w:val="both"/>
            </w:pPr>
            <w:r>
              <w:t xml:space="preserve">SpaceShip </w:t>
            </w:r>
          </w:p>
        </w:tc>
      </w:tr>
    </w:tbl>
    <w:p w14:paraId="70B41047" w14:textId="77777777"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 w14:paraId="51CA13C8" w14:textId="77777777">
        <w:trPr>
          <w:jc w:val="center"/>
        </w:trPr>
        <w:tc>
          <w:tcPr>
            <w:tcW w:w="5000" w:type="pct"/>
          </w:tcPr>
          <w:p w14:paraId="46E17173" w14:textId="3589B012" w:rsidR="00E03566" w:rsidRPr="00E03566" w:rsidRDefault="00DC518A" w:rsidP="003F111A">
            <w:pPr>
              <w:pStyle w:val="Corpsdetexte"/>
              <w:spacing w:after="0"/>
              <w:ind w:left="426"/>
            </w:pPr>
            <w:r>
              <w:t>Créer le jeu du SpaceShip en assembler</w:t>
            </w:r>
          </w:p>
        </w:tc>
      </w:tr>
    </w:tbl>
    <w:p w14:paraId="5065B2AD" w14:textId="77777777"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14:paraId="16BA2B18" w14:textId="77777777">
        <w:trPr>
          <w:jc w:val="center"/>
        </w:trPr>
        <w:tc>
          <w:tcPr>
            <w:tcW w:w="5000" w:type="pct"/>
          </w:tcPr>
          <w:p w14:paraId="20914181" w14:textId="77777777" w:rsidR="00723EAA" w:rsidRDefault="00723EAA" w:rsidP="00DC518A">
            <w:pPr>
              <w:pStyle w:val="Corpsdetexte"/>
              <w:spacing w:after="0"/>
              <w:ind w:left="426"/>
            </w:pPr>
            <w:r>
              <w:t>1 PC type</w:t>
            </w:r>
          </w:p>
          <w:p w14:paraId="51EF32D6" w14:textId="77777777" w:rsidR="00DC518A" w:rsidRDefault="00DC518A" w:rsidP="00DC518A">
            <w:pPr>
              <w:pStyle w:val="Corpsdetexte"/>
              <w:spacing w:after="0"/>
              <w:ind w:left="426"/>
            </w:pPr>
            <w:r>
              <w:t>1 Emulateur d’assembler (Dauphin)</w:t>
            </w:r>
          </w:p>
          <w:p w14:paraId="2D3649CE" w14:textId="5580E042" w:rsidR="00DC518A" w:rsidRPr="00DC518A" w:rsidRDefault="00DC518A" w:rsidP="00DC518A">
            <w:pPr>
              <w:pStyle w:val="Corpsdetexte"/>
              <w:spacing w:after="0"/>
              <w:ind w:left="426"/>
            </w:pPr>
            <w:r>
              <w:t>Dêpot Git</w:t>
            </w:r>
          </w:p>
        </w:tc>
      </w:tr>
    </w:tbl>
    <w:p w14:paraId="7F140797" w14:textId="77777777"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14:paraId="07A8E5C6" w14:textId="77777777">
        <w:trPr>
          <w:jc w:val="center"/>
        </w:trPr>
        <w:tc>
          <w:tcPr>
            <w:tcW w:w="5000" w:type="pct"/>
          </w:tcPr>
          <w:p w14:paraId="3E741DD2" w14:textId="593C8065" w:rsidR="00AF7342" w:rsidRDefault="00DC518A" w:rsidP="0012683C">
            <w:pPr>
              <w:pStyle w:val="Corpsdetexte"/>
              <w:spacing w:after="0"/>
              <w:ind w:left="426"/>
            </w:pPr>
            <w:r>
              <w:t>Base d’assembler</w:t>
            </w:r>
          </w:p>
        </w:tc>
      </w:tr>
    </w:tbl>
    <w:p w14:paraId="7583804B" w14:textId="77777777"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14:paraId="1ED774E4" w14:textId="6B507639" w:rsidR="00AD37A1" w:rsidRDefault="00DC518A" w:rsidP="00AD37A1">
      <w:pPr>
        <w:pStyle w:val="Corpsdetexte"/>
        <w:spacing w:after="0"/>
        <w:ind w:firstLine="426"/>
      </w:pPr>
      <w:r>
        <w:t>Le projet consiste à recréer le jeu du SpaceShip en assembler.</w:t>
      </w:r>
    </w:p>
    <w:p w14:paraId="51764BC8" w14:textId="3905C9B0" w:rsidR="00DC518A" w:rsidRDefault="00DC518A" w:rsidP="002D28B5">
      <w:pPr>
        <w:pStyle w:val="Corpsdetexte"/>
        <w:spacing w:after="0"/>
        <w:ind w:left="426"/>
      </w:pPr>
      <w:r>
        <w:t>Le but du jeu est de d’esquiver les balles envoyées aléatoirement depuis la droite de l’écran.</w:t>
      </w:r>
    </w:p>
    <w:p w14:paraId="1FFD94BA" w14:textId="08EAA426" w:rsidR="00AD37A1" w:rsidRDefault="00AD37A1" w:rsidP="002D28B5">
      <w:pPr>
        <w:pStyle w:val="Corpsdetexte"/>
        <w:spacing w:after="0"/>
        <w:ind w:left="426"/>
      </w:pPr>
      <w:r w:rsidRPr="00AD37A1">
        <w:drawing>
          <wp:anchor distT="0" distB="0" distL="114300" distR="114300" simplePos="0" relativeHeight="251658240" behindDoc="0" locked="0" layoutInCell="1" allowOverlap="1" wp14:anchorId="08574EB2" wp14:editId="65B7B620">
            <wp:simplePos x="0" y="0"/>
            <wp:positionH relativeFrom="column">
              <wp:posOffset>3861435</wp:posOffset>
            </wp:positionH>
            <wp:positionV relativeFrom="paragraph">
              <wp:posOffset>80645</wp:posOffset>
            </wp:positionV>
            <wp:extent cx="2114550" cy="1689735"/>
            <wp:effectExtent l="0" t="0" r="0" b="57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F2664" w14:textId="004751C6" w:rsidR="00AD37A1" w:rsidRDefault="00AD37A1" w:rsidP="00AD37A1">
      <w:pPr>
        <w:pStyle w:val="Corpsdetexte"/>
        <w:numPr>
          <w:ilvl w:val="0"/>
          <w:numId w:val="25"/>
        </w:numPr>
        <w:spacing w:after="0"/>
      </w:pPr>
      <w:r>
        <w:t xml:space="preserve">Le vaisseau se positionne tout à gauche de la fenêtre et peut se déplacer </w:t>
      </w:r>
      <w:r w:rsidR="000D34DC">
        <w:t>uniquement verticalement</w:t>
      </w:r>
    </w:p>
    <w:p w14:paraId="4B18CE47" w14:textId="77777777" w:rsidR="000D34DC" w:rsidRDefault="000D34DC" w:rsidP="000D34DC">
      <w:pPr>
        <w:pStyle w:val="Corpsdetexte"/>
        <w:spacing w:after="0"/>
        <w:ind w:left="1146"/>
      </w:pPr>
    </w:p>
    <w:p w14:paraId="0B0D647B" w14:textId="779380E3" w:rsidR="000D34DC" w:rsidRDefault="000D34DC" w:rsidP="00AD37A1">
      <w:pPr>
        <w:pStyle w:val="Corpsdetexte"/>
        <w:numPr>
          <w:ilvl w:val="0"/>
          <w:numId w:val="25"/>
        </w:numPr>
        <w:spacing w:after="0"/>
      </w:pPr>
      <w:r>
        <w:t xml:space="preserve">Les balles viennent de la droite de la fenêtre jusqu’à gauche </w:t>
      </w:r>
    </w:p>
    <w:p w14:paraId="05C0F525" w14:textId="633C587E" w:rsidR="00AD37A1" w:rsidRDefault="00AD37A1" w:rsidP="002D28B5">
      <w:pPr>
        <w:pStyle w:val="Corpsdetexte"/>
        <w:spacing w:after="0"/>
        <w:ind w:left="426"/>
      </w:pPr>
    </w:p>
    <w:p w14:paraId="1D1BB603" w14:textId="4B225B91" w:rsidR="00AD37A1" w:rsidRDefault="00AD37A1" w:rsidP="002D28B5">
      <w:pPr>
        <w:pStyle w:val="Corpsdetexte"/>
        <w:spacing w:after="0"/>
        <w:ind w:left="426"/>
      </w:pPr>
    </w:p>
    <w:p w14:paraId="001FB8A6" w14:textId="5BFB6C27" w:rsidR="00AD37A1" w:rsidRDefault="00AD37A1" w:rsidP="002D28B5">
      <w:pPr>
        <w:pStyle w:val="Corpsdetexte"/>
        <w:spacing w:after="0"/>
        <w:ind w:left="426"/>
      </w:pPr>
    </w:p>
    <w:p w14:paraId="2BD34B77" w14:textId="6402E7D9" w:rsidR="00AD37A1" w:rsidRDefault="00AD37A1" w:rsidP="000D34DC">
      <w:pPr>
        <w:pStyle w:val="Corpsdetexte"/>
        <w:spacing w:after="0"/>
      </w:pPr>
    </w:p>
    <w:p w14:paraId="3B4E0675" w14:textId="77777777" w:rsidR="000D34DC" w:rsidRDefault="000D34DC" w:rsidP="002D28B5">
      <w:pPr>
        <w:pStyle w:val="Corpsdetexte"/>
        <w:spacing w:after="0"/>
        <w:ind w:left="426"/>
      </w:pPr>
    </w:p>
    <w:p w14:paraId="3404A55F" w14:textId="083CD355" w:rsidR="00C9769D" w:rsidRDefault="00C9769D" w:rsidP="002D28B5">
      <w:pPr>
        <w:pStyle w:val="Corpsdetexte"/>
        <w:spacing w:after="0"/>
        <w:ind w:left="426"/>
      </w:pPr>
      <w:r>
        <w:t>La vie du joueur</w:t>
      </w:r>
      <w:r w:rsidR="000D34DC">
        <w:t xml:space="preserve"> et le nombre de balles envoyées</w:t>
      </w:r>
      <w:r>
        <w:t xml:space="preserve"> s’affiche</w:t>
      </w:r>
      <w:r w:rsidR="000D34DC">
        <w:t>nt</w:t>
      </w:r>
      <w:r>
        <w:t xml:space="preserve"> dans le 7-segment et chaque balle qui le touchera lui enlèvera 1 point de vie. Quand la vie arrive à 0, la partie s’arrête.</w:t>
      </w:r>
    </w:p>
    <w:p w14:paraId="60A31B3D" w14:textId="47ABA329" w:rsidR="000D34DC" w:rsidRDefault="000D34DC" w:rsidP="002D28B5">
      <w:pPr>
        <w:pStyle w:val="Corpsdetexte"/>
        <w:spacing w:after="0"/>
        <w:ind w:left="426"/>
      </w:pPr>
    </w:p>
    <w:p w14:paraId="6052E8B9" w14:textId="78881DA9" w:rsidR="000D34DC" w:rsidRDefault="000D34DC" w:rsidP="000D34DC">
      <w:pPr>
        <w:pStyle w:val="Corpsdetexte"/>
        <w:numPr>
          <w:ilvl w:val="0"/>
          <w:numId w:val="26"/>
        </w:numPr>
        <w:spacing w:after="0"/>
      </w:pPr>
      <w:r w:rsidRPr="000D34DC">
        <w:drawing>
          <wp:anchor distT="0" distB="0" distL="114300" distR="114300" simplePos="0" relativeHeight="251659264" behindDoc="0" locked="0" layoutInCell="1" allowOverlap="1" wp14:anchorId="52C33DC7" wp14:editId="57EAE22C">
            <wp:simplePos x="0" y="0"/>
            <wp:positionH relativeFrom="column">
              <wp:posOffset>5099685</wp:posOffset>
            </wp:positionH>
            <wp:positionV relativeFrom="paragraph">
              <wp:posOffset>12700</wp:posOffset>
            </wp:positionV>
            <wp:extent cx="828791" cy="342948"/>
            <wp:effectExtent l="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vie du vaisseau est représentée sur la gauche du 7-segment et diminue quand il prend des dégâts</w:t>
      </w:r>
      <w:r>
        <w:br/>
      </w:r>
      <w:r>
        <w:br/>
      </w:r>
    </w:p>
    <w:p w14:paraId="703FEA1C" w14:textId="19810C31" w:rsidR="000D34DC" w:rsidRDefault="000D34DC" w:rsidP="000D34DC">
      <w:pPr>
        <w:pStyle w:val="Corpsdetexte"/>
        <w:numPr>
          <w:ilvl w:val="0"/>
          <w:numId w:val="26"/>
        </w:numPr>
        <w:spacing w:after="0"/>
      </w:pPr>
      <w:r>
        <w:t>Le nombre de balles tirées représentent les points, sur la droite du</w:t>
      </w:r>
      <w:r>
        <w:br/>
        <w:t>7-segment, une fois 99</w:t>
      </w:r>
    </w:p>
    <w:p w14:paraId="52493F7E" w14:textId="28B2B79E" w:rsidR="00AD37A1" w:rsidRDefault="00AD37A1" w:rsidP="002D28B5">
      <w:pPr>
        <w:pStyle w:val="Corpsdetexte"/>
        <w:spacing w:after="0"/>
        <w:ind w:left="426"/>
      </w:pPr>
    </w:p>
    <w:p w14:paraId="0B33D1E9" w14:textId="1919FBFD" w:rsidR="003B62CD" w:rsidRDefault="00AD37A1" w:rsidP="00C9769D">
      <w:pPr>
        <w:pStyle w:val="Titre1"/>
        <w:keepNext/>
        <w:keepLines/>
        <w:numPr>
          <w:ilvl w:val="0"/>
          <w:numId w:val="0"/>
        </w:numPr>
        <w:ind w:left="170"/>
      </w:pPr>
      <w:r>
        <w:t xml:space="preserve">8 </w:t>
      </w:r>
      <w:r w:rsidR="003B62CD"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 w14:paraId="0A4F249C" w14:textId="77777777">
        <w:trPr>
          <w:jc w:val="center"/>
        </w:trPr>
        <w:tc>
          <w:tcPr>
            <w:tcW w:w="5000" w:type="pct"/>
          </w:tcPr>
          <w:p w14:paraId="4D25E16A" w14:textId="03CC3388" w:rsidR="00496A34" w:rsidRDefault="00C9769D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Code en assembler lisible et qui fonctionne</w:t>
            </w:r>
          </w:p>
          <w:p w14:paraId="5E089529" w14:textId="76F67AB5" w:rsidR="00C9769D" w:rsidRDefault="00C9769D" w:rsidP="00C9769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Des commentaires qui expliquent le code</w:t>
            </w:r>
          </w:p>
        </w:tc>
      </w:tr>
    </w:tbl>
    <w:p w14:paraId="193C1891" w14:textId="6107F263" w:rsidR="00684164" w:rsidRPr="007625C0" w:rsidRDefault="00684164" w:rsidP="00AD37A1">
      <w:pPr>
        <w:pStyle w:val="Titre1"/>
        <w:keepNext/>
        <w:keepLines/>
        <w:numPr>
          <w:ilvl w:val="0"/>
          <w:numId w:val="23"/>
        </w:numPr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 w14:paraId="33A962F9" w14:textId="77777777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14:paraId="31872661" w14:textId="751C73DB"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14:paraId="28D81774" w14:textId="77777777"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05088A2C" w14:textId="77777777"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 w14:paraId="527B5E60" w14:textId="77777777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14:paraId="0446ABA6" w14:textId="24070004"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14:paraId="2633B3D5" w14:textId="77777777"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14:paraId="2886B285" w14:textId="77777777"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 w14:paraId="652C7FF0" w14:textId="77777777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14:paraId="61E05C58" w14:textId="6A6DCD3C"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14:paraId="77438324" w14:textId="77777777"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14:paraId="740B00D9" w14:textId="77777777"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14:paraId="773504CF" w14:textId="1E098C74"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13879" w14:textId="77777777" w:rsidR="00B65B28" w:rsidRDefault="00B65B28">
      <w:r>
        <w:separator/>
      </w:r>
    </w:p>
  </w:endnote>
  <w:endnote w:type="continuationSeparator" w:id="0">
    <w:p w14:paraId="1BEE6F0E" w14:textId="77777777" w:rsidR="00B65B28" w:rsidRDefault="00B6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 w14:paraId="757DED1D" w14:textId="77777777">
      <w:tc>
        <w:tcPr>
          <w:tcW w:w="3969" w:type="dxa"/>
          <w:vAlign w:val="center"/>
        </w:tcPr>
        <w:p w14:paraId="22DDE359" w14:textId="4C74119E" w:rsidR="002D28B5" w:rsidRPr="006C7BA9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fr-CH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6C7BA9">
            <w:rPr>
              <w:noProof/>
              <w:sz w:val="16"/>
              <w:szCs w:val="16"/>
            </w:rPr>
            <w:t>CDC-P_Assembler-DamienLoup.docx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14:paraId="356782D5" w14:textId="77777777"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FD7D25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FD7D25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14:paraId="5F12F361" w14:textId="77777777"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>Dernière modif</w:t>
          </w:r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14:paraId="750FAD72" w14:textId="77777777"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14:paraId="7AFE77BA" w14:textId="77777777"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2DB1E" w14:textId="5F4956FC" w:rsidR="002D28B5" w:rsidRDefault="00F86656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36FEA72" wp14:editId="13D97F23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BDFDD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"/>
          </w:pict>
        </mc:Fallback>
      </mc:AlternateContent>
    </w:r>
  </w:p>
  <w:p w14:paraId="754D0987" w14:textId="0AC8BAE2"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6C7BA9">
      <w:rPr>
        <w:rFonts w:cs="Arial"/>
        <w:noProof/>
        <w:snapToGrid w:val="0"/>
        <w:sz w:val="12"/>
      </w:rPr>
      <w:t>C:\Users\damloup\Desktop\ETML-Cours\P-Assembler\CDC-P_Assembler-DamienLoup.docx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14:paraId="27737528" w14:textId="77777777"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136255C7" w14:textId="4D43D5D8"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6C7BA9">
      <w:rPr>
        <w:rFonts w:cs="Arial"/>
        <w:noProof/>
        <w:snapToGrid w:val="0"/>
        <w:sz w:val="12"/>
      </w:rPr>
      <w:t>08/09/2022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6C7BA9">
      <w:rPr>
        <w:rFonts w:cs="Arial"/>
        <w:noProof/>
        <w:snapToGrid w:val="0"/>
        <w:sz w:val="12"/>
      </w:rPr>
      <w:t>16:28</w:t>
    </w:r>
    <w:r w:rsidR="00677B98">
      <w:rPr>
        <w:rFonts w:cs="Arial"/>
        <w:snapToGrid w:val="0"/>
        <w:sz w:val="12"/>
      </w:rPr>
      <w:fldChar w:fldCharType="end"/>
    </w:r>
  </w:p>
  <w:p w14:paraId="3E816964" w14:textId="77777777"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05B500B7" w14:textId="77777777"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295840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A97A7" w14:textId="77777777" w:rsidR="00B65B28" w:rsidRDefault="00B65B28">
      <w:r>
        <w:separator/>
      </w:r>
    </w:p>
  </w:footnote>
  <w:footnote w:type="continuationSeparator" w:id="0">
    <w:p w14:paraId="16EBA6C0" w14:textId="77777777" w:rsidR="00B65B28" w:rsidRDefault="00B65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80833" w14:textId="5675D570"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r w:rsidR="00843359">
      <w:rPr>
        <w:sz w:val="24"/>
        <w:szCs w:val="24"/>
      </w:rPr>
      <w:t>Assembler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 w14:paraId="51C9E1D1" w14:textId="77777777">
      <w:trPr>
        <w:trHeight w:val="363"/>
      </w:trPr>
      <w:tc>
        <w:tcPr>
          <w:tcW w:w="1107" w:type="dxa"/>
        </w:tcPr>
        <w:p w14:paraId="449B5A78" w14:textId="77777777" w:rsidR="002D28B5" w:rsidRDefault="002D28B5">
          <w:pPr>
            <w:pStyle w:val="En-tte"/>
            <w:rPr>
              <w:sz w:val="2"/>
            </w:rPr>
          </w:pPr>
        </w:p>
        <w:p w14:paraId="16EA7647" w14:textId="77777777"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3BC83C9D" w14:textId="77777777"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14:paraId="0BCA1D11" w14:textId="77777777"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63C9DA55" w14:textId="77777777" w:rsidR="002D28B5" w:rsidRPr="004E6239" w:rsidRDefault="002D28B5" w:rsidP="004E6239">
          <w:pPr>
            <w:jc w:val="right"/>
          </w:pPr>
          <w:r>
            <w:t>Projet : xxxxxx</w:t>
          </w:r>
        </w:p>
      </w:tc>
    </w:tr>
  </w:tbl>
  <w:p w14:paraId="48E90131" w14:textId="77777777"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81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5E3F15"/>
    <w:multiLevelType w:val="hybridMultilevel"/>
    <w:tmpl w:val="A39E8622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2A692DAB"/>
    <w:multiLevelType w:val="hybridMultilevel"/>
    <w:tmpl w:val="61FEB29A"/>
    <w:lvl w:ilvl="0" w:tplc="5072AA6C">
      <w:start w:val="9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3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66DBD"/>
    <w:multiLevelType w:val="hybridMultilevel"/>
    <w:tmpl w:val="94FE5F7A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11"/>
  </w:num>
  <w:num w:numId="7">
    <w:abstractNumId w:val="15"/>
  </w:num>
  <w:num w:numId="8">
    <w:abstractNumId w:val="10"/>
  </w:num>
  <w:num w:numId="9">
    <w:abstractNumId w:val="7"/>
  </w:num>
  <w:num w:numId="10">
    <w:abstractNumId w:val="1"/>
  </w:num>
  <w:num w:numId="11">
    <w:abstractNumId w:val="3"/>
  </w:num>
  <w:num w:numId="12">
    <w:abstractNumId w:val="13"/>
  </w:num>
  <w:num w:numId="13">
    <w:abstractNumId w:val="16"/>
  </w:num>
  <w:num w:numId="14">
    <w:abstractNumId w:val="2"/>
  </w:num>
  <w:num w:numId="15">
    <w:abstractNumId w:val="12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  <w:lvlOverride w:ilvl="0">
      <w:startOverride w:val="9"/>
    </w:lvlOverride>
  </w:num>
  <w:num w:numId="24">
    <w:abstractNumId w:val="9"/>
  </w:num>
  <w:num w:numId="25">
    <w:abstractNumId w:val="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8A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34DC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3692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54A8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BA9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3359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D37A1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5B28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9769D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697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518A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5B5F"/>
    <w:rsid w:val="00F671D6"/>
    <w:rsid w:val="00F70E50"/>
    <w:rsid w:val="00F714CA"/>
    <w:rsid w:val="00F745EC"/>
    <w:rsid w:val="00F76AB9"/>
    <w:rsid w:val="00F80CD6"/>
    <w:rsid w:val="00F81724"/>
    <w:rsid w:val="00F86656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2566E4"/>
  <w15:docId w15:val="{0BC0CCEB-EBDF-4C2B-9A60-7B6D9146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loup\Desktop\CanevasCd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c7b69197985dd5509fd1ed037ed38e74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fbc34aaf221085a5b46023578686c64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d1a05ec-d545-49db-9347-35c2adf61735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C77CA-86DA-440E-82DC-F766CFCEA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C804B4-E570-4AC0-B93E-362DF87C1F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B06854-19AB-4CA9-9082-2D62C94D8906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B4CF79CE-1F52-4EAE-9B47-618871EDE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CanevasCdc.dotx</Template>
  <TotalTime>81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Damien Loup</dc:creator>
  <cp:lastModifiedBy>Damien Loup</cp:lastModifiedBy>
  <cp:revision>9</cp:revision>
  <cp:lastPrinted>2012-05-29T06:48:00Z</cp:lastPrinted>
  <dcterms:created xsi:type="dcterms:W3CDTF">2022-09-08T13:37:00Z</dcterms:created>
  <dcterms:modified xsi:type="dcterms:W3CDTF">2022-09-08T15:00:00Z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