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34C" w:rsidRDefault="00D44FD6" w:rsidP="008B33FA">
      <w:pPr>
        <w:pStyle w:val="Titre"/>
      </w:pPr>
      <w:r>
        <w:t xml:space="preserve">Création d’une </w:t>
      </w:r>
      <w:proofErr w:type="spellStart"/>
      <w:r>
        <w:t>todos</w:t>
      </w:r>
      <w:proofErr w:type="spellEnd"/>
      <w:r>
        <w:t xml:space="preserve"> liste en </w:t>
      </w:r>
      <w:proofErr w:type="spellStart"/>
      <w:r>
        <w:t>React</w:t>
      </w:r>
      <w:proofErr w:type="spellEnd"/>
    </w:p>
    <w:tbl>
      <w:tblPr>
        <w:tblStyle w:val="TableauGrille4-Accentuation1"/>
        <w:tblW w:w="5000" w:type="pct"/>
        <w:tblLook w:val="0480" w:firstRow="0" w:lastRow="0" w:firstColumn="1" w:lastColumn="0" w:noHBand="0" w:noVBand="1"/>
      </w:tblPr>
      <w:tblGrid>
        <w:gridCol w:w="2318"/>
        <w:gridCol w:w="7310"/>
      </w:tblGrid>
      <w:tr w:rsidR="00413117" w:rsidTr="0017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413117" w:rsidRPr="00FB10DE" w:rsidRDefault="00413117" w:rsidP="00175769">
            <w:pPr>
              <w:rPr>
                <w:sz w:val="22"/>
                <w:szCs w:val="22"/>
              </w:rPr>
            </w:pPr>
            <w:r w:rsidRPr="00FB10DE">
              <w:rPr>
                <w:sz w:val="22"/>
                <w:szCs w:val="22"/>
              </w:rPr>
              <w:t>Objectifs :</w:t>
            </w:r>
          </w:p>
        </w:tc>
        <w:tc>
          <w:tcPr>
            <w:tcW w:w="7310" w:type="dxa"/>
          </w:tcPr>
          <w:p w:rsidR="00413117" w:rsidRDefault="00FA7D89" w:rsidP="00413117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Apprendre le langage javascript</w:t>
            </w:r>
          </w:p>
          <w:p w:rsidR="00413117" w:rsidRDefault="00FA7D89" w:rsidP="00413117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Apprendre le </w:t>
            </w:r>
            <w:proofErr w:type="spellStart"/>
            <w:r>
              <w:rPr>
                <w:sz w:val="22"/>
                <w:szCs w:val="22"/>
              </w:rPr>
              <w:t>framework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React</w:t>
            </w:r>
            <w:proofErr w:type="spellEnd"/>
            <w:r w:rsidR="00413117">
              <w:rPr>
                <w:sz w:val="22"/>
                <w:szCs w:val="22"/>
              </w:rPr>
              <w:t xml:space="preserve"> </w:t>
            </w:r>
          </w:p>
          <w:p w:rsidR="00413117" w:rsidRPr="00FB10DE" w:rsidRDefault="00FA7D89" w:rsidP="00413117">
            <w:pPr>
              <w:pStyle w:val="comptence"/>
              <w:snapToGrid w:val="0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 xml:space="preserve">Création d’une Single Page Application </w:t>
            </w:r>
            <w:r w:rsidR="0032129B">
              <w:rPr>
                <w:rFonts w:ascii="Century Gothic" w:hAnsi="Century Gothic"/>
                <w:szCs w:val="22"/>
              </w:rPr>
              <w:t>(</w:t>
            </w:r>
            <w:r>
              <w:rPr>
                <w:rFonts w:ascii="Century Gothic" w:hAnsi="Century Gothic"/>
                <w:szCs w:val="22"/>
              </w:rPr>
              <w:t>SPA</w:t>
            </w:r>
            <w:r w:rsidR="0032129B">
              <w:rPr>
                <w:rFonts w:ascii="Century Gothic" w:hAnsi="Century Gothic"/>
                <w:szCs w:val="22"/>
              </w:rPr>
              <w:t>)</w:t>
            </w:r>
          </w:p>
        </w:tc>
      </w:tr>
      <w:tr w:rsidR="00413117" w:rsidTr="0017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413117" w:rsidRPr="00435A3E" w:rsidRDefault="00413117" w:rsidP="00175769">
            <w:pPr>
              <w:rPr>
                <w:sz w:val="22"/>
                <w:szCs w:val="22"/>
              </w:rPr>
            </w:pPr>
            <w:r w:rsidRPr="00435A3E">
              <w:rPr>
                <w:sz w:val="22"/>
                <w:szCs w:val="22"/>
              </w:rPr>
              <w:t>Durée estimée</w:t>
            </w:r>
          </w:p>
        </w:tc>
        <w:tc>
          <w:tcPr>
            <w:tcW w:w="7310" w:type="dxa"/>
          </w:tcPr>
          <w:p w:rsidR="00413117" w:rsidRPr="00E52959" w:rsidRDefault="00FA7D89" w:rsidP="00175769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Plusieurs semaines</w:t>
            </w:r>
          </w:p>
        </w:tc>
      </w:tr>
      <w:tr w:rsidR="00413117" w:rsidTr="0017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413117" w:rsidRPr="00435A3E" w:rsidRDefault="00413117" w:rsidP="00175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de travail</w:t>
            </w:r>
          </w:p>
        </w:tc>
        <w:tc>
          <w:tcPr>
            <w:tcW w:w="7310" w:type="dxa"/>
          </w:tcPr>
          <w:p w:rsidR="00413117" w:rsidRPr="007C7C24" w:rsidRDefault="00413117" w:rsidP="0017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Individuel</w:t>
            </w:r>
          </w:p>
        </w:tc>
      </w:tr>
      <w:tr w:rsidR="00413117" w:rsidTr="0017576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413117" w:rsidRPr="00435A3E" w:rsidRDefault="00413117" w:rsidP="00175769">
            <w:pPr>
              <w:rPr>
                <w:sz w:val="22"/>
                <w:szCs w:val="22"/>
              </w:rPr>
            </w:pPr>
            <w:r w:rsidRPr="00435A3E">
              <w:rPr>
                <w:sz w:val="22"/>
                <w:szCs w:val="22"/>
              </w:rPr>
              <w:t>A produire</w:t>
            </w:r>
          </w:p>
        </w:tc>
        <w:tc>
          <w:tcPr>
            <w:tcW w:w="7310" w:type="dxa"/>
          </w:tcPr>
          <w:p w:rsidR="00413117" w:rsidRPr="007C7C24" w:rsidRDefault="00FA7D89" w:rsidP="0017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SPA en </w:t>
            </w:r>
            <w:r w:rsidR="00041BA0">
              <w:rPr>
                <w:sz w:val="22"/>
                <w:szCs w:val="22"/>
              </w:rPr>
              <w:t xml:space="preserve">utilisant le </w:t>
            </w:r>
            <w:proofErr w:type="spellStart"/>
            <w:r w:rsidR="00041BA0">
              <w:rPr>
                <w:sz w:val="22"/>
                <w:szCs w:val="22"/>
              </w:rPr>
              <w:t>framework</w:t>
            </w:r>
            <w:proofErr w:type="spellEnd"/>
            <w:r w:rsidR="00041BA0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react</w:t>
            </w:r>
            <w:proofErr w:type="spellEnd"/>
          </w:p>
        </w:tc>
      </w:tr>
    </w:tbl>
    <w:p w:rsidR="001822BF" w:rsidRDefault="001822BF" w:rsidP="001822BF">
      <w:pPr>
        <w:pStyle w:val="Titre1"/>
      </w:pPr>
      <w:r>
        <w:t>Prérequis</w:t>
      </w:r>
    </w:p>
    <w:p w:rsidR="00A20673" w:rsidRDefault="001822BF" w:rsidP="001822BF">
      <w:pPr>
        <w:pStyle w:val="Corpsdetexte"/>
        <w:numPr>
          <w:ilvl w:val="0"/>
          <w:numId w:val="30"/>
        </w:numPr>
      </w:pPr>
      <w:r>
        <w:t xml:space="preserve">Apprendre le langage </w:t>
      </w:r>
      <w:proofErr w:type="spellStart"/>
      <w:r>
        <w:t>js</w:t>
      </w:r>
      <w:proofErr w:type="spellEnd"/>
    </w:p>
    <w:p w:rsidR="00A20673" w:rsidRDefault="00A20673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variables </w:t>
      </w:r>
      <w:r w:rsidRPr="00A20673">
        <w:rPr>
          <w:b/>
          <w:i/>
        </w:rPr>
        <w:t>let</w:t>
      </w:r>
      <w:r>
        <w:t xml:space="preserve"> (mais pas var)</w:t>
      </w:r>
    </w:p>
    <w:p w:rsidR="00A20673" w:rsidRPr="001E046D" w:rsidRDefault="00A20673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constantes </w:t>
      </w:r>
      <w:proofErr w:type="spellStart"/>
      <w:r w:rsidRPr="00A20673">
        <w:rPr>
          <w:b/>
          <w:i/>
        </w:rPr>
        <w:t>const</w:t>
      </w:r>
      <w:proofErr w:type="spellEnd"/>
    </w:p>
    <w:p w:rsidR="001E046D" w:rsidRDefault="001E046D" w:rsidP="00A20673">
      <w:pPr>
        <w:pStyle w:val="Corpsdetexte"/>
        <w:numPr>
          <w:ilvl w:val="1"/>
          <w:numId w:val="30"/>
        </w:numPr>
      </w:pPr>
      <w:proofErr w:type="gramStart"/>
      <w:r>
        <w:t>instruction</w:t>
      </w:r>
      <w:proofErr w:type="gramEnd"/>
      <w:r>
        <w:t xml:space="preserve"> conditionnelle : l’opérateur ternaire</w:t>
      </w:r>
    </w:p>
    <w:p w:rsidR="00110DD5" w:rsidRDefault="00110DD5" w:rsidP="00A20673">
      <w:pPr>
        <w:pStyle w:val="Corpsdetexte"/>
        <w:numPr>
          <w:ilvl w:val="1"/>
          <w:numId w:val="30"/>
        </w:numPr>
      </w:pPr>
      <w:proofErr w:type="gramStart"/>
      <w:r>
        <w:t>l’affectation</w:t>
      </w:r>
      <w:proofErr w:type="gramEnd"/>
      <w:r>
        <w:t xml:space="preserve"> par décomposition (</w:t>
      </w:r>
      <w:proofErr w:type="spellStart"/>
      <w:r w:rsidRPr="00110DD5">
        <w:rPr>
          <w:b/>
          <w:i/>
        </w:rPr>
        <w:t>destruct</w:t>
      </w:r>
      <w:r>
        <w:rPr>
          <w:b/>
          <w:i/>
        </w:rPr>
        <w:t>ur</w:t>
      </w:r>
      <w:r w:rsidRPr="00110DD5">
        <w:rPr>
          <w:b/>
          <w:i/>
        </w:rPr>
        <w:t>ing</w:t>
      </w:r>
      <w:proofErr w:type="spellEnd"/>
      <w:r>
        <w:t>)</w:t>
      </w:r>
    </w:p>
    <w:p w:rsidR="00110DD5" w:rsidRDefault="00110DD5" w:rsidP="00A20673">
      <w:pPr>
        <w:pStyle w:val="Corpsdetexte"/>
        <w:numPr>
          <w:ilvl w:val="1"/>
          <w:numId w:val="30"/>
        </w:numPr>
      </w:pPr>
      <w:proofErr w:type="gramStart"/>
      <w:r>
        <w:t>l’opérateur</w:t>
      </w:r>
      <w:proofErr w:type="gramEnd"/>
      <w:r>
        <w:t xml:space="preserve"> </w:t>
      </w:r>
      <w:proofErr w:type="spellStart"/>
      <w:r>
        <w:t>Rest</w:t>
      </w:r>
      <w:proofErr w:type="spellEnd"/>
      <w:r>
        <w:t xml:space="preserve"> …</w:t>
      </w:r>
    </w:p>
    <w:p w:rsidR="00A20673" w:rsidRDefault="00A20673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fonctions</w:t>
      </w:r>
    </w:p>
    <w:p w:rsidR="00A20673" w:rsidRDefault="001822BF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</w:t>
      </w:r>
      <w:r w:rsidR="00A20673">
        <w:t>fonctions fléchées (</w:t>
      </w:r>
      <w:proofErr w:type="spellStart"/>
      <w:r w:rsidRPr="00A20673">
        <w:rPr>
          <w:b/>
          <w:i/>
        </w:rPr>
        <w:t>arrow</w:t>
      </w:r>
      <w:proofErr w:type="spellEnd"/>
      <w:r w:rsidRPr="00A20673">
        <w:rPr>
          <w:b/>
          <w:i/>
        </w:rPr>
        <w:t xml:space="preserve"> </w:t>
      </w:r>
      <w:proofErr w:type="spellStart"/>
      <w:r w:rsidRPr="00A20673">
        <w:rPr>
          <w:b/>
          <w:i/>
        </w:rPr>
        <w:t>function</w:t>
      </w:r>
      <w:proofErr w:type="spellEnd"/>
      <w:r w:rsidR="00A20673">
        <w:t>)</w:t>
      </w:r>
    </w:p>
    <w:p w:rsidR="00A20673" w:rsidRDefault="00A20673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tableaux</w:t>
      </w:r>
    </w:p>
    <w:p w:rsidR="00A20673" w:rsidRDefault="00A20673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objets</w:t>
      </w:r>
    </w:p>
    <w:p w:rsidR="00A20673" w:rsidRDefault="00A20673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modules</w:t>
      </w:r>
      <w:r w:rsidR="00B91CF8">
        <w:t xml:space="preserve"> (</w:t>
      </w:r>
      <w:r w:rsidR="00B91CF8" w:rsidRPr="00B91CF8">
        <w:rPr>
          <w:b/>
          <w:i/>
        </w:rPr>
        <w:t>export</w:t>
      </w:r>
      <w:r w:rsidR="00B91CF8">
        <w:rPr>
          <w:b/>
          <w:i/>
        </w:rPr>
        <w:t xml:space="preserve"> </w:t>
      </w:r>
      <w:r w:rsidR="00B91CF8" w:rsidRPr="00B91CF8">
        <w:t>et</w:t>
      </w:r>
      <w:r w:rsidR="00B91CF8">
        <w:t xml:space="preserve"> </w:t>
      </w:r>
      <w:r w:rsidR="00B91CF8" w:rsidRPr="00B91CF8">
        <w:rPr>
          <w:b/>
          <w:i/>
        </w:rPr>
        <w:t>import</w:t>
      </w:r>
      <w:r w:rsidR="00B91CF8">
        <w:t>)</w:t>
      </w:r>
    </w:p>
    <w:p w:rsidR="001822BF" w:rsidRDefault="001822BF" w:rsidP="00A20673">
      <w:pPr>
        <w:pStyle w:val="Corpsdetexte"/>
        <w:numPr>
          <w:ilvl w:val="1"/>
          <w:numId w:val="30"/>
        </w:numPr>
      </w:pPr>
      <w:proofErr w:type="spellStart"/>
      <w:proofErr w:type="gramStart"/>
      <w:r>
        <w:t>map</w:t>
      </w:r>
      <w:proofErr w:type="spellEnd"/>
      <w:proofErr w:type="gramEnd"/>
      <w:r w:rsidR="00A20673">
        <w:t xml:space="preserve"> et</w:t>
      </w:r>
      <w:r>
        <w:t xml:space="preserve"> </w:t>
      </w:r>
      <w:proofErr w:type="spellStart"/>
      <w:r>
        <w:t>filter</w:t>
      </w:r>
      <w:proofErr w:type="spellEnd"/>
    </w:p>
    <w:p w:rsidR="00A20673" w:rsidRDefault="00A20673" w:rsidP="00A20673">
      <w:pPr>
        <w:pStyle w:val="Corpsdetexte"/>
        <w:numPr>
          <w:ilvl w:val="1"/>
          <w:numId w:val="30"/>
        </w:numPr>
      </w:pPr>
      <w:proofErr w:type="gramStart"/>
      <w:r>
        <w:t>les</w:t>
      </w:r>
      <w:proofErr w:type="gramEnd"/>
      <w:r>
        <w:t xml:space="preserve"> promesses</w:t>
      </w:r>
    </w:p>
    <w:p w:rsidR="002C3766" w:rsidRDefault="002C3766" w:rsidP="00A20673">
      <w:pPr>
        <w:pStyle w:val="Corpsdetexte"/>
        <w:numPr>
          <w:ilvl w:val="1"/>
          <w:numId w:val="30"/>
        </w:numPr>
      </w:pPr>
      <w:proofErr w:type="spellStart"/>
      <w:proofErr w:type="gramStart"/>
      <w:r>
        <w:t>etc</w:t>
      </w:r>
      <w:proofErr w:type="spellEnd"/>
      <w:proofErr w:type="gramEnd"/>
    </w:p>
    <w:p w:rsidR="00A30A87" w:rsidRDefault="008E4994" w:rsidP="001822BF">
      <w:pPr>
        <w:pStyle w:val="Corpsdetexte"/>
        <w:numPr>
          <w:ilvl w:val="0"/>
          <w:numId w:val="30"/>
        </w:numPr>
      </w:pPr>
      <w:r>
        <w:t>I</w:t>
      </w:r>
      <w:r w:rsidR="00506A72">
        <w:t>nstall</w:t>
      </w:r>
      <w:r>
        <w:t>er</w:t>
      </w:r>
      <w:r w:rsidR="00506A72">
        <w:t xml:space="preserve"> les outils : </w:t>
      </w:r>
    </w:p>
    <w:p w:rsidR="00A30A87" w:rsidRDefault="00506A72" w:rsidP="00A30A87">
      <w:pPr>
        <w:pStyle w:val="Corpsdetexte"/>
        <w:numPr>
          <w:ilvl w:val="1"/>
          <w:numId w:val="30"/>
        </w:numPr>
      </w:pPr>
      <w:proofErr w:type="spellStart"/>
      <w:proofErr w:type="gramStart"/>
      <w:r>
        <w:t>vscode</w:t>
      </w:r>
      <w:proofErr w:type="spellEnd"/>
      <w:proofErr w:type="gramEnd"/>
      <w:r>
        <w:t xml:space="preserve"> </w:t>
      </w:r>
    </w:p>
    <w:p w:rsidR="00A30A87" w:rsidRDefault="00506A72" w:rsidP="00A30A87">
      <w:pPr>
        <w:pStyle w:val="Corpsdetexte"/>
        <w:numPr>
          <w:ilvl w:val="1"/>
          <w:numId w:val="30"/>
        </w:numPr>
      </w:pPr>
      <w:proofErr w:type="gramStart"/>
      <w:r>
        <w:t>extensions</w:t>
      </w:r>
      <w:proofErr w:type="gramEnd"/>
      <w:r w:rsidR="00A30A87">
        <w:t xml:space="preserve"> </w:t>
      </w:r>
      <w:proofErr w:type="spellStart"/>
      <w:r w:rsidR="00A30A87">
        <w:t>vscode</w:t>
      </w:r>
      <w:proofErr w:type="spellEnd"/>
      <w:r w:rsidR="00A30A87">
        <w:t xml:space="preserve"> </w:t>
      </w:r>
    </w:p>
    <w:p w:rsidR="00A30A87" w:rsidRDefault="004634C7" w:rsidP="00A30A87">
      <w:pPr>
        <w:pStyle w:val="Corpsdetexte"/>
        <w:numPr>
          <w:ilvl w:val="2"/>
          <w:numId w:val="30"/>
        </w:numPr>
      </w:pPr>
      <w:proofErr w:type="spellStart"/>
      <w:r>
        <w:t>ESL</w:t>
      </w:r>
      <w:r w:rsidR="00506A72">
        <w:t>int</w:t>
      </w:r>
      <w:proofErr w:type="spellEnd"/>
      <w:r w:rsidR="00B95E31">
        <w:t xml:space="preserve">, </w:t>
      </w:r>
      <w:proofErr w:type="spellStart"/>
      <w:r>
        <w:t>Prettier</w:t>
      </w:r>
      <w:proofErr w:type="spellEnd"/>
    </w:p>
    <w:p w:rsidR="00A30A87" w:rsidRDefault="00B95E31" w:rsidP="00A30A87">
      <w:pPr>
        <w:pStyle w:val="Corpsdetexte"/>
        <w:numPr>
          <w:ilvl w:val="2"/>
          <w:numId w:val="30"/>
        </w:numPr>
      </w:pPr>
      <w:r w:rsidRPr="00B95E31">
        <w:t>Auto Import</w:t>
      </w:r>
    </w:p>
    <w:p w:rsidR="00A30A87" w:rsidRDefault="004634C7" w:rsidP="00A30A87">
      <w:pPr>
        <w:pStyle w:val="Corpsdetexte"/>
        <w:numPr>
          <w:ilvl w:val="2"/>
          <w:numId w:val="30"/>
        </w:numPr>
      </w:pPr>
      <w:proofErr w:type="spellStart"/>
      <w:r w:rsidRPr="004634C7">
        <w:t>Material</w:t>
      </w:r>
      <w:proofErr w:type="spellEnd"/>
      <w:r w:rsidRPr="004634C7">
        <w:t xml:space="preserve"> Icon </w:t>
      </w:r>
      <w:proofErr w:type="spellStart"/>
      <w:r w:rsidRPr="004634C7">
        <w:t>Theme</w:t>
      </w:r>
      <w:proofErr w:type="spellEnd"/>
    </w:p>
    <w:p w:rsidR="00A30A87" w:rsidRDefault="00506A72" w:rsidP="00A30A87">
      <w:pPr>
        <w:pStyle w:val="Corpsdetexte"/>
        <w:numPr>
          <w:ilvl w:val="1"/>
          <w:numId w:val="30"/>
        </w:numPr>
      </w:pPr>
      <w:r>
        <w:t>node.js</w:t>
      </w:r>
    </w:p>
    <w:p w:rsidR="00A30A87" w:rsidRDefault="00506A72" w:rsidP="00A30A87">
      <w:pPr>
        <w:pStyle w:val="Corpsdetexte"/>
        <w:numPr>
          <w:ilvl w:val="2"/>
          <w:numId w:val="30"/>
        </w:numPr>
      </w:pPr>
      <w:proofErr w:type="spellStart"/>
      <w:proofErr w:type="gramStart"/>
      <w:r>
        <w:t>npm</w:t>
      </w:r>
      <w:proofErr w:type="spellEnd"/>
      <w:proofErr w:type="gramEnd"/>
    </w:p>
    <w:p w:rsidR="00A20673" w:rsidRPr="001822BF" w:rsidRDefault="00506A72" w:rsidP="00811A81">
      <w:pPr>
        <w:pStyle w:val="Corpsdetexte"/>
        <w:numPr>
          <w:ilvl w:val="1"/>
          <w:numId w:val="30"/>
        </w:numPr>
      </w:pPr>
      <w:proofErr w:type="gramStart"/>
      <w:r>
        <w:t>git</w:t>
      </w:r>
      <w:proofErr w:type="gramEnd"/>
      <w:r w:rsidR="00A20673">
        <w:br w:type="page"/>
      </w:r>
    </w:p>
    <w:p w:rsidR="00030A21" w:rsidRDefault="00030A21" w:rsidP="00030A21">
      <w:pPr>
        <w:pStyle w:val="Titre1"/>
      </w:pPr>
      <w:r>
        <w:lastRenderedPageBreak/>
        <w:t>Réalisation du front end</w:t>
      </w:r>
      <w:r w:rsidR="008C4330">
        <w:t xml:space="preserve"> (sans </w:t>
      </w:r>
      <w:proofErr w:type="spellStart"/>
      <w:r w:rsidR="008C4330">
        <w:t>back-end</w:t>
      </w:r>
      <w:proofErr w:type="spellEnd"/>
      <w:r w:rsidR="008C4330">
        <w:t>)</w:t>
      </w:r>
    </w:p>
    <w:p w:rsidR="00A63DA1" w:rsidRPr="00A63DA1" w:rsidRDefault="00A63DA1" w:rsidP="00A63DA1">
      <w:pPr>
        <w:pStyle w:val="Corpsdetexte"/>
      </w:pPr>
    </w:p>
    <w:p w:rsidR="00BB667D" w:rsidRDefault="00BB667D" w:rsidP="00BB667D">
      <w:pPr>
        <w:pStyle w:val="Corpsdetexte"/>
      </w:pPr>
      <w:r>
        <w:t xml:space="preserve">Pour commencer, nous allons réaliser une application </w:t>
      </w:r>
      <w:proofErr w:type="spellStart"/>
      <w:r>
        <w:t>front-end</w:t>
      </w:r>
      <w:proofErr w:type="spellEnd"/>
      <w:r>
        <w:t xml:space="preserve"> uniquement.</w:t>
      </w:r>
    </w:p>
    <w:p w:rsidR="00BB667D" w:rsidRDefault="00BB667D" w:rsidP="00BB667D">
      <w:pPr>
        <w:pStyle w:val="Corpsdetexte"/>
      </w:pPr>
      <w:r>
        <w:t>Cela signifie que les données ne seront pas persi</w:t>
      </w:r>
      <w:r w:rsidR="00BC7573">
        <w:t>s</w:t>
      </w:r>
      <w:r>
        <w:t>tées</w:t>
      </w:r>
      <w:r w:rsidR="00030A21">
        <w:t xml:space="preserve"> dans un 1</w:t>
      </w:r>
      <w:r w:rsidR="00030A21" w:rsidRPr="00030A21">
        <w:rPr>
          <w:vertAlign w:val="superscript"/>
        </w:rPr>
        <w:t>er</w:t>
      </w:r>
      <w:r w:rsidR="00030A21">
        <w:t xml:space="preserve"> temps</w:t>
      </w:r>
      <w:r w:rsidR="00BC7573">
        <w:t>.</w:t>
      </w:r>
    </w:p>
    <w:p w:rsidR="00030A21" w:rsidRDefault="00030A21" w:rsidP="00BB667D">
      <w:pPr>
        <w:pStyle w:val="Corpsdetexte"/>
      </w:pPr>
    </w:p>
    <w:p w:rsidR="00BC7573" w:rsidRDefault="00030A21" w:rsidP="00BB667D">
      <w:pPr>
        <w:pStyle w:val="Corpsdetexte"/>
      </w:pPr>
      <w:r>
        <w:t>Voila l’application minimaliste que nous allons construire :</w:t>
      </w:r>
    </w:p>
    <w:p w:rsidR="00030A21" w:rsidRPr="00BB667D" w:rsidRDefault="00030A21" w:rsidP="00BB667D">
      <w:pPr>
        <w:pStyle w:val="Corpsdetexte"/>
      </w:pPr>
    </w:p>
    <w:p w:rsidR="00BB667D" w:rsidRDefault="00F27485" w:rsidP="00BB667D">
      <w:pPr>
        <w:pStyle w:val="Corpsdetexte"/>
      </w:pPr>
      <w:r w:rsidRPr="00F27485">
        <w:rPr>
          <w:noProof/>
        </w:rPr>
        <w:drawing>
          <wp:inline distT="0" distB="0" distL="0" distR="0" wp14:anchorId="028EF9D8" wp14:editId="203CF772">
            <wp:extent cx="3816211" cy="1536700"/>
            <wp:effectExtent l="133350" t="114300" r="146685" b="139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007" cy="1542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30A21" w:rsidRDefault="00030A21" w:rsidP="00BB667D">
      <w:pPr>
        <w:pStyle w:val="Corpsdetexte"/>
      </w:pPr>
    </w:p>
    <w:p w:rsidR="00030A21" w:rsidRDefault="00030A21" w:rsidP="00BB667D">
      <w:pPr>
        <w:pStyle w:val="Corpsdetexte"/>
      </w:pPr>
      <w:r>
        <w:t>Nous avons :</w:t>
      </w:r>
    </w:p>
    <w:p w:rsidR="00030A21" w:rsidRDefault="00030A21" w:rsidP="00030A21">
      <w:pPr>
        <w:pStyle w:val="Corpsdetexte"/>
        <w:numPr>
          <w:ilvl w:val="0"/>
          <w:numId w:val="28"/>
        </w:numPr>
      </w:pPr>
      <w:proofErr w:type="gramStart"/>
      <w:r>
        <w:t>un</w:t>
      </w:r>
      <w:proofErr w:type="gramEnd"/>
      <w:r>
        <w:t xml:space="preserve"> titre </w:t>
      </w:r>
      <w:r w:rsidRPr="006448C0">
        <w:rPr>
          <w:b/>
          <w:i/>
        </w:rPr>
        <w:t>h1</w:t>
      </w:r>
    </w:p>
    <w:p w:rsidR="00030A21" w:rsidRDefault="00030A21" w:rsidP="00030A21">
      <w:pPr>
        <w:pStyle w:val="Corpsdetexte"/>
        <w:numPr>
          <w:ilvl w:val="0"/>
          <w:numId w:val="28"/>
        </w:numPr>
      </w:pPr>
      <w:proofErr w:type="gramStart"/>
      <w:r>
        <w:t>un</w:t>
      </w:r>
      <w:proofErr w:type="gramEnd"/>
      <w:r>
        <w:t xml:space="preserve"> champ </w:t>
      </w:r>
      <w:r w:rsidRPr="006448C0">
        <w:rPr>
          <w:b/>
          <w:i/>
        </w:rPr>
        <w:t>input</w:t>
      </w:r>
      <w:r>
        <w:t xml:space="preserve"> et un </w:t>
      </w:r>
      <w:proofErr w:type="spellStart"/>
      <w:r w:rsidRPr="006448C0">
        <w:rPr>
          <w:b/>
          <w:i/>
        </w:rPr>
        <w:t>button</w:t>
      </w:r>
      <w:proofErr w:type="spellEnd"/>
    </w:p>
    <w:p w:rsidR="00030A21" w:rsidRDefault="00030A21" w:rsidP="00030A21">
      <w:pPr>
        <w:pStyle w:val="Corpsdetexte"/>
        <w:numPr>
          <w:ilvl w:val="0"/>
          <w:numId w:val="28"/>
        </w:numPr>
      </w:pPr>
      <w:proofErr w:type="gramStart"/>
      <w:r>
        <w:t>une</w:t>
      </w:r>
      <w:proofErr w:type="gramEnd"/>
      <w:r>
        <w:t xml:space="preserve"> balise </w:t>
      </w:r>
      <w:r w:rsidRPr="006448C0">
        <w:rPr>
          <w:b/>
          <w:i/>
        </w:rPr>
        <w:t>p</w:t>
      </w:r>
      <w:r>
        <w:t xml:space="preserve"> qui indique que pour l’instant, il n’y a aucune </w:t>
      </w:r>
      <w:r w:rsidR="00F27485">
        <w:t>tâche</w:t>
      </w:r>
      <w:r>
        <w:t>.</w:t>
      </w:r>
    </w:p>
    <w:p w:rsidR="002A3C4E" w:rsidRDefault="002A3C4E" w:rsidP="00735CFA">
      <w:pPr>
        <w:pStyle w:val="Corpsdetexte"/>
        <w:ind w:left="720"/>
      </w:pPr>
    </w:p>
    <w:p w:rsidR="002A3C4E" w:rsidRDefault="008537E5" w:rsidP="00AF100E">
      <w:pPr>
        <w:pStyle w:val="Corpsdetexte"/>
      </w:pPr>
      <w:r w:rsidRPr="008537E5">
        <w:rPr>
          <w:noProof/>
        </w:rPr>
        <w:drawing>
          <wp:inline distT="0" distB="0" distL="0" distR="0" wp14:anchorId="6F91F822" wp14:editId="2F039ECB">
            <wp:extent cx="4654550" cy="1828884"/>
            <wp:effectExtent l="133350" t="114300" r="127000" b="1714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047" cy="18381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125C" w:rsidRDefault="00D7125C" w:rsidP="00AF100E">
      <w:pPr>
        <w:pStyle w:val="Corpsdetexte"/>
      </w:pPr>
      <w:r>
        <w:t xml:space="preserve">Pour créer une </w:t>
      </w:r>
      <w:r w:rsidR="00016748">
        <w:t>tâche</w:t>
      </w:r>
      <w:r>
        <w:t>, o</w:t>
      </w:r>
      <w:r w:rsidR="002A3C4E">
        <w:t>n</w:t>
      </w:r>
      <w:r>
        <w:t xml:space="preserve"> saisit un texte dans l’</w:t>
      </w:r>
      <w:r w:rsidRPr="002A3C4E">
        <w:rPr>
          <w:b/>
          <w:i/>
        </w:rPr>
        <w:t>input</w:t>
      </w:r>
      <w:r>
        <w:t> puis :</w:t>
      </w:r>
    </w:p>
    <w:p w:rsidR="002A3C4E" w:rsidRDefault="00D7125C" w:rsidP="00D7125C">
      <w:pPr>
        <w:pStyle w:val="Corpsdetexte"/>
        <w:numPr>
          <w:ilvl w:val="0"/>
          <w:numId w:val="28"/>
        </w:numPr>
      </w:pPr>
      <w:proofErr w:type="gramStart"/>
      <w:r>
        <w:t>soit</w:t>
      </w:r>
      <w:proofErr w:type="gramEnd"/>
      <w:r>
        <w:t xml:space="preserve"> on clique sur le bouton « Ajouter une </w:t>
      </w:r>
      <w:proofErr w:type="spellStart"/>
      <w:r>
        <w:t>todo</w:t>
      </w:r>
      <w:proofErr w:type="spellEnd"/>
      <w:r>
        <w:t> »</w:t>
      </w:r>
    </w:p>
    <w:p w:rsidR="00D7125C" w:rsidRDefault="00D7125C" w:rsidP="00D7125C">
      <w:pPr>
        <w:pStyle w:val="Corpsdetexte"/>
        <w:numPr>
          <w:ilvl w:val="0"/>
          <w:numId w:val="28"/>
        </w:numPr>
      </w:pPr>
      <w:proofErr w:type="gramStart"/>
      <w:r>
        <w:t>soit</w:t>
      </w:r>
      <w:proofErr w:type="gramEnd"/>
      <w:r>
        <w:t xml:space="preserve"> on appuie sur la touche Enter</w:t>
      </w:r>
    </w:p>
    <w:p w:rsidR="00D22DBE" w:rsidRDefault="002A3C4E" w:rsidP="00AF100E">
      <w:pPr>
        <w:pStyle w:val="Corpsdetexte"/>
      </w:pPr>
      <w:r>
        <w:t xml:space="preserve">Pour chaque </w:t>
      </w:r>
      <w:r w:rsidR="00E16E9B">
        <w:t>tâche</w:t>
      </w:r>
      <w:r>
        <w:t>, les actions Valider, Editer et Supprimer sont possibles.</w:t>
      </w:r>
    </w:p>
    <w:p w:rsidR="002A3C4E" w:rsidRDefault="002A3C4E" w:rsidP="002A3C4E">
      <w:pPr>
        <w:pStyle w:val="Titre2"/>
      </w:pPr>
      <w:r>
        <w:lastRenderedPageBreak/>
        <w:t>Le bouton Valider :</w:t>
      </w:r>
    </w:p>
    <w:p w:rsidR="002A3C4E" w:rsidRDefault="002A3C4E" w:rsidP="00AF100E">
      <w:pPr>
        <w:pStyle w:val="Corpsdetexte"/>
      </w:pPr>
      <w:r>
        <w:t>Lorsque l’utilisateur clique sur le bouton Valider :</w:t>
      </w:r>
    </w:p>
    <w:p w:rsidR="002A3C4E" w:rsidRDefault="008537E5" w:rsidP="00AF100E">
      <w:pPr>
        <w:pStyle w:val="Corpsdetexte"/>
      </w:pPr>
      <w:r w:rsidRPr="008537E5">
        <w:rPr>
          <w:noProof/>
        </w:rPr>
        <w:drawing>
          <wp:inline distT="0" distB="0" distL="0" distR="0" wp14:anchorId="0689DD95" wp14:editId="4B011AA7">
            <wp:extent cx="5588000" cy="371644"/>
            <wp:effectExtent l="133350" t="114300" r="146050" b="1428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469" cy="383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3C4E" w:rsidRDefault="002A3C4E" w:rsidP="00AF100E">
      <w:pPr>
        <w:pStyle w:val="Corpsdetexte"/>
      </w:pPr>
      <w:r>
        <w:t xml:space="preserve">Le caractère </w:t>
      </w:r>
      <w:r w:rsidRPr="002A3C4E">
        <w:t>check mark</w:t>
      </w:r>
      <w:r>
        <w:t xml:space="preserve"> apparaît pour indiquer que cette </w:t>
      </w:r>
      <w:r w:rsidR="002B7AC9">
        <w:t>tâche</w:t>
      </w:r>
      <w:r>
        <w:t xml:space="preserve"> est réalisée</w:t>
      </w:r>
      <w:r w:rsidR="00C45783">
        <w:t>.</w:t>
      </w:r>
    </w:p>
    <w:p w:rsidR="002A3C4E" w:rsidRDefault="00EB63E8" w:rsidP="00AF100E">
      <w:pPr>
        <w:pStyle w:val="Corpsdetexte"/>
      </w:pPr>
      <w:r>
        <w:t>Si l’utilisateur clique de nouveau sur le bouton Valider, le caractère check mark disparaît.</w:t>
      </w:r>
    </w:p>
    <w:p w:rsidR="002A3C4E" w:rsidRDefault="002A3C4E" w:rsidP="002A3C4E">
      <w:pPr>
        <w:pStyle w:val="Titre2"/>
      </w:pPr>
      <w:r>
        <w:t>Le bouton Editer :</w:t>
      </w:r>
    </w:p>
    <w:p w:rsidR="002A3C4E" w:rsidRDefault="00B24B47" w:rsidP="002A3C4E">
      <w:pPr>
        <w:pStyle w:val="Corpsdetexte"/>
      </w:pPr>
      <w:r>
        <w:t>Lorsque l’utilisateur clique sur le bouton Editer :</w:t>
      </w:r>
    </w:p>
    <w:p w:rsidR="002A3C4E" w:rsidRDefault="008537E5" w:rsidP="002A3C4E">
      <w:pPr>
        <w:pStyle w:val="Corpsdetexte"/>
      </w:pPr>
      <w:r w:rsidRPr="008537E5">
        <w:rPr>
          <w:noProof/>
        </w:rPr>
        <w:drawing>
          <wp:inline distT="0" distB="0" distL="0" distR="0" wp14:anchorId="28DF08A9" wp14:editId="48F9233C">
            <wp:extent cx="5080000" cy="428516"/>
            <wp:effectExtent l="133350" t="114300" r="120650" b="1435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623" cy="445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24B47" w:rsidRDefault="00B24B47" w:rsidP="00B24B47">
      <w:pPr>
        <w:pStyle w:val="Corpsdetexte"/>
      </w:pPr>
      <w:r>
        <w:t xml:space="preserve">L’utilisateur peut modifier la valeur de la </w:t>
      </w:r>
      <w:r w:rsidR="0083468F">
        <w:t>tâche</w:t>
      </w:r>
      <w:r>
        <w:t>. 2 nouveaux boutons apparaissent également :</w:t>
      </w:r>
    </w:p>
    <w:p w:rsidR="00B24B47" w:rsidRDefault="00B24B47" w:rsidP="00B24B47">
      <w:pPr>
        <w:pStyle w:val="Corpsdetexte"/>
        <w:numPr>
          <w:ilvl w:val="0"/>
          <w:numId w:val="28"/>
        </w:numPr>
      </w:pPr>
      <w:r>
        <w:t>Le bouton Sauvegarder pour enregistrer la modification</w:t>
      </w:r>
    </w:p>
    <w:p w:rsidR="00B24B47" w:rsidRDefault="00B24B47" w:rsidP="00B24B47">
      <w:pPr>
        <w:pStyle w:val="Corpsdetexte"/>
        <w:numPr>
          <w:ilvl w:val="0"/>
          <w:numId w:val="28"/>
        </w:numPr>
      </w:pPr>
      <w:r>
        <w:t>Le bouton Annuler pour sortir du mode édition</w:t>
      </w:r>
    </w:p>
    <w:p w:rsidR="00D22DBE" w:rsidRDefault="00D22DBE" w:rsidP="00D22DBE">
      <w:pPr>
        <w:pStyle w:val="Titre2"/>
      </w:pPr>
      <w:r>
        <w:t>Le bouton Supprimer</w:t>
      </w:r>
    </w:p>
    <w:p w:rsidR="008C4330" w:rsidRDefault="00D22DBE" w:rsidP="00EB2241">
      <w:pPr>
        <w:pStyle w:val="Corpsdetexte"/>
      </w:pPr>
      <w:r>
        <w:t xml:space="preserve">Lorsque l’utilisateur clique sur le bouton Supprimer, la </w:t>
      </w:r>
      <w:r w:rsidR="0083468F">
        <w:t>tâche</w:t>
      </w:r>
      <w:r>
        <w:t xml:space="preserve"> correspondante est supprimée.</w:t>
      </w:r>
    </w:p>
    <w:p w:rsidR="008C4330" w:rsidRDefault="008C4330" w:rsidP="008C4330">
      <w:pPr>
        <w:pStyle w:val="Corpsdetexte"/>
      </w:pPr>
      <w:r>
        <w:br w:type="page"/>
      </w:r>
    </w:p>
    <w:p w:rsidR="00A04065" w:rsidRDefault="008C4330" w:rsidP="008C4330">
      <w:pPr>
        <w:pStyle w:val="Titre1"/>
      </w:pPr>
      <w:r>
        <w:lastRenderedPageBreak/>
        <w:t>Persister les données</w:t>
      </w:r>
    </w:p>
    <w:p w:rsidR="008C4330" w:rsidRDefault="008C4330" w:rsidP="008C4330">
      <w:pPr>
        <w:pStyle w:val="Corpsdetexte"/>
      </w:pPr>
      <w:r>
        <w:t>Maintenant que notre application est fonctionnelle, il faut persister les données. Pour ce faire nous devrions implémenter le backend de l’application.</w:t>
      </w:r>
    </w:p>
    <w:p w:rsidR="009E07F5" w:rsidRDefault="009E07F5" w:rsidP="008C4330">
      <w:pPr>
        <w:pStyle w:val="Corpsdetexte"/>
      </w:pPr>
    </w:p>
    <w:p w:rsidR="008C4330" w:rsidRDefault="008C4330" w:rsidP="008C4330">
      <w:pPr>
        <w:pStyle w:val="Corpsdetexte"/>
      </w:pPr>
      <w:r>
        <w:t xml:space="preserve">Pour nous concentrer uniquement sur la partie </w:t>
      </w:r>
      <w:proofErr w:type="spellStart"/>
      <w:r>
        <w:t>React</w:t>
      </w:r>
      <w:proofErr w:type="spellEnd"/>
      <w:r>
        <w:t xml:space="preserve">, nous allons utiliser </w:t>
      </w:r>
      <w:hyperlink r:id="rId15" w:history="1">
        <w:r>
          <w:rPr>
            <w:rStyle w:val="Lienhypertexte"/>
          </w:rPr>
          <w:t>https://restapi.fr</w:t>
        </w:r>
      </w:hyperlink>
    </w:p>
    <w:p w:rsidR="009E07F5" w:rsidRDefault="009E07F5" w:rsidP="008C4330">
      <w:pPr>
        <w:pStyle w:val="Corpsdetexte"/>
      </w:pPr>
    </w:p>
    <w:p w:rsidR="008C4330" w:rsidRDefault="008C4330" w:rsidP="008C4330">
      <w:pPr>
        <w:pStyle w:val="Corpsdetexte"/>
      </w:pPr>
      <w:r>
        <w:t>Ce service nous met à disposition un backend pour les tests. Nous allons pouvoir interroger l’API REST et effectuer les différents requêtes http comme :</w:t>
      </w:r>
    </w:p>
    <w:p w:rsidR="008C4330" w:rsidRDefault="008C4330" w:rsidP="008C4330">
      <w:pPr>
        <w:pStyle w:val="Corpsdetexte"/>
        <w:numPr>
          <w:ilvl w:val="0"/>
          <w:numId w:val="28"/>
        </w:numPr>
      </w:pPr>
      <w:r>
        <w:t>Un GET pour récupérer toutes les tâches</w:t>
      </w:r>
    </w:p>
    <w:p w:rsidR="008C4330" w:rsidRDefault="008C4330" w:rsidP="008C4330">
      <w:pPr>
        <w:pStyle w:val="Corpsdetexte"/>
        <w:numPr>
          <w:ilvl w:val="0"/>
          <w:numId w:val="28"/>
        </w:numPr>
      </w:pPr>
      <w:r>
        <w:t>Un POST pour ajouter une nouvelle tâche</w:t>
      </w:r>
    </w:p>
    <w:p w:rsidR="008C4330" w:rsidRDefault="008C4330" w:rsidP="008C4330">
      <w:pPr>
        <w:pStyle w:val="Corpsdetexte"/>
        <w:numPr>
          <w:ilvl w:val="0"/>
          <w:numId w:val="28"/>
        </w:numPr>
      </w:pPr>
      <w:r>
        <w:t>Un PATCH pour mettre à jour une tâche</w:t>
      </w:r>
    </w:p>
    <w:p w:rsidR="008C4330" w:rsidRDefault="008C4330" w:rsidP="008C4330">
      <w:pPr>
        <w:pStyle w:val="Corpsdetexte"/>
        <w:numPr>
          <w:ilvl w:val="0"/>
          <w:numId w:val="28"/>
        </w:numPr>
      </w:pPr>
      <w:r>
        <w:t>Un DELETE pour supprimer une tâche</w:t>
      </w:r>
    </w:p>
    <w:p w:rsidR="008C4330" w:rsidRDefault="008C4330" w:rsidP="008C4330">
      <w:pPr>
        <w:pStyle w:val="Corpsdetexte"/>
      </w:pPr>
      <w:r>
        <w:t>Ainsi toutes nos tâches seront persistées grâce à ce service.</w:t>
      </w:r>
    </w:p>
    <w:p w:rsidR="008C4330" w:rsidRDefault="008C4330" w:rsidP="008C4330">
      <w:pPr>
        <w:pStyle w:val="Corpsdetexte"/>
      </w:pPr>
      <w:r>
        <w:t xml:space="preserve">La route que nous allons utiliser est la suivante : </w:t>
      </w:r>
      <w:hyperlink r:id="rId16" w:history="1">
        <w:r w:rsidRPr="006A3036">
          <w:rPr>
            <w:rStyle w:val="Lienhypertexte"/>
          </w:rPr>
          <w:t>https://restapi.fr/api/todos</w:t>
        </w:r>
      </w:hyperlink>
    </w:p>
    <w:p w:rsidR="008C4330" w:rsidRDefault="008C4330" w:rsidP="008C4330">
      <w:pPr>
        <w:pStyle w:val="Corpsdetexte"/>
      </w:pPr>
    </w:p>
    <w:p w:rsidR="002A28ED" w:rsidRDefault="002A28ED" w:rsidP="008C4330">
      <w:pPr>
        <w:pStyle w:val="Corpsdetexte"/>
      </w:pPr>
      <w:r>
        <w:t xml:space="preserve">A noter que ce backend utilise une base de données MongoDB. Par conséquence, </w:t>
      </w:r>
      <w:proofErr w:type="spellStart"/>
      <w:r>
        <w:t>l’id</w:t>
      </w:r>
      <w:proofErr w:type="spellEnd"/>
      <w:r>
        <w:t xml:space="preserve"> d’une tâche sera _id.</w:t>
      </w:r>
    </w:p>
    <w:p w:rsidR="00B42A2F" w:rsidRDefault="00B42A2F" w:rsidP="008C4330">
      <w:pPr>
        <w:pStyle w:val="Corpsdetexte"/>
      </w:pPr>
    </w:p>
    <w:p w:rsidR="00B42A2F" w:rsidRDefault="00AF0431" w:rsidP="008C4330">
      <w:pPr>
        <w:pStyle w:val="Titre1"/>
      </w:pPr>
      <w:r>
        <w:t>Cours en ligne</w:t>
      </w:r>
      <w:bookmarkStart w:id="0" w:name="_GoBack"/>
      <w:bookmarkEnd w:id="0"/>
    </w:p>
    <w:p w:rsidR="00B42A2F" w:rsidRDefault="00B42A2F" w:rsidP="00B42A2F">
      <w:pPr>
        <w:pStyle w:val="Titre2"/>
      </w:pPr>
      <w:r>
        <w:t>Apprendre le javascript :</w:t>
      </w:r>
    </w:p>
    <w:p w:rsidR="00B42A2F" w:rsidRDefault="0083171A" w:rsidP="008C4330">
      <w:pPr>
        <w:pStyle w:val="Corpsdetexte"/>
      </w:pPr>
      <w:hyperlink r:id="rId17" w:history="1">
        <w:r w:rsidR="00B42A2F">
          <w:rPr>
            <w:rStyle w:val="Lienhypertexte"/>
          </w:rPr>
          <w:t>Les bases de JavaScript - Apprendre le développement web | MDN (mozilla.org)</w:t>
        </w:r>
      </w:hyperlink>
    </w:p>
    <w:p w:rsidR="00B42A2F" w:rsidRDefault="0083171A" w:rsidP="008C4330">
      <w:pPr>
        <w:pStyle w:val="Corpsdetexte"/>
      </w:pPr>
      <w:hyperlink r:id="rId18" w:history="1">
        <w:r w:rsidR="00B42A2F">
          <w:rPr>
            <w:rStyle w:val="Lienhypertexte"/>
          </w:rPr>
          <w:t xml:space="preserve">Apprenez à programmer avec JavaScript - </w:t>
        </w:r>
        <w:proofErr w:type="spellStart"/>
        <w:r w:rsidR="00B42A2F">
          <w:rPr>
            <w:rStyle w:val="Lienhypertexte"/>
          </w:rPr>
          <w:t>OpenClassrooms</w:t>
        </w:r>
        <w:proofErr w:type="spellEnd"/>
      </w:hyperlink>
    </w:p>
    <w:p w:rsidR="00B42A2F" w:rsidRDefault="00B42A2F" w:rsidP="008C4330">
      <w:pPr>
        <w:pStyle w:val="Titre2"/>
      </w:pPr>
      <w:r>
        <w:t xml:space="preserve">Apprendre </w:t>
      </w:r>
      <w:proofErr w:type="spellStart"/>
      <w:r>
        <w:t>React</w:t>
      </w:r>
      <w:proofErr w:type="spellEnd"/>
    </w:p>
    <w:p w:rsidR="00B42A2F" w:rsidRDefault="0083171A" w:rsidP="008C4330">
      <w:pPr>
        <w:pStyle w:val="Corpsdetexte"/>
      </w:pPr>
      <w:hyperlink r:id="rId19" w:history="1">
        <w:r w:rsidR="00B42A2F">
          <w:rPr>
            <w:rStyle w:val="Lienhypertexte"/>
          </w:rPr>
          <w:t xml:space="preserve">Débutez avec </w:t>
        </w:r>
        <w:proofErr w:type="spellStart"/>
        <w:r w:rsidR="00B42A2F">
          <w:rPr>
            <w:rStyle w:val="Lienhypertexte"/>
          </w:rPr>
          <w:t>React</w:t>
        </w:r>
        <w:proofErr w:type="spellEnd"/>
        <w:r w:rsidR="00B42A2F">
          <w:rPr>
            <w:rStyle w:val="Lienhypertexte"/>
          </w:rPr>
          <w:t xml:space="preserve"> - </w:t>
        </w:r>
        <w:proofErr w:type="spellStart"/>
        <w:r w:rsidR="00B42A2F">
          <w:rPr>
            <w:rStyle w:val="Lienhypertexte"/>
          </w:rPr>
          <w:t>OpenClassrooms</w:t>
        </w:r>
        <w:proofErr w:type="spellEnd"/>
      </w:hyperlink>
    </w:p>
    <w:p w:rsidR="00B42A2F" w:rsidRDefault="0083171A" w:rsidP="008C4330">
      <w:pPr>
        <w:pStyle w:val="Corpsdetexte"/>
      </w:pPr>
      <w:hyperlink r:id="rId20" w:history="1">
        <w:r w:rsidR="00B42A2F">
          <w:rPr>
            <w:rStyle w:val="Lienhypertexte"/>
          </w:rPr>
          <w:t xml:space="preserve">Créez une application </w:t>
        </w:r>
        <w:proofErr w:type="spellStart"/>
        <w:r w:rsidR="00B42A2F">
          <w:rPr>
            <w:rStyle w:val="Lienhypertexte"/>
          </w:rPr>
          <w:t>React</w:t>
        </w:r>
        <w:proofErr w:type="spellEnd"/>
        <w:r w:rsidR="00B42A2F">
          <w:rPr>
            <w:rStyle w:val="Lienhypertexte"/>
          </w:rPr>
          <w:t xml:space="preserve"> complète - </w:t>
        </w:r>
        <w:proofErr w:type="spellStart"/>
        <w:r w:rsidR="00B42A2F">
          <w:rPr>
            <w:rStyle w:val="Lienhypertexte"/>
          </w:rPr>
          <w:t>OpenClassrooms</w:t>
        </w:r>
        <w:proofErr w:type="spellEnd"/>
      </w:hyperlink>
    </w:p>
    <w:p w:rsidR="002A28ED" w:rsidRDefault="002A28ED" w:rsidP="008C4330">
      <w:pPr>
        <w:pStyle w:val="Corpsdetexte"/>
      </w:pPr>
    </w:p>
    <w:p w:rsidR="002A28ED" w:rsidRPr="008C4330" w:rsidRDefault="002A28ED" w:rsidP="008C4330">
      <w:pPr>
        <w:pStyle w:val="Corpsdetexte"/>
      </w:pPr>
    </w:p>
    <w:sectPr w:rsidR="002A28ED" w:rsidRPr="008C4330" w:rsidSect="008A78B0">
      <w:headerReference w:type="default" r:id="rId21"/>
      <w:footerReference w:type="default" r:id="rId22"/>
      <w:footnotePr>
        <w:numRestart w:val="eachPage"/>
      </w:footnotePr>
      <w:pgSz w:w="11906" w:h="16838" w:code="9"/>
      <w:pgMar w:top="1418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71A" w:rsidRDefault="0083171A">
      <w:r>
        <w:separator/>
      </w:r>
    </w:p>
  </w:endnote>
  <w:endnote w:type="continuationSeparator" w:id="0">
    <w:p w:rsidR="0083171A" w:rsidRDefault="0083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9C3" w:rsidRPr="008B33FA" w:rsidRDefault="006F29C3" w:rsidP="00A246C3">
    <w:pPr>
      <w:pStyle w:val="-Pieddepage"/>
      <w:pBdr>
        <w:top w:val="single" w:sz="4" w:space="1" w:color="auto"/>
      </w:pBdr>
      <w:tabs>
        <w:tab w:val="center" w:pos="4820"/>
        <w:tab w:val="right" w:pos="9638"/>
      </w:tabs>
      <w:rPr>
        <w:rFonts w:ascii="Century Gothic" w:hAnsi="Century Gothic"/>
      </w:rPr>
    </w:pPr>
    <w:r w:rsidRPr="008B33FA">
      <w:rPr>
        <w:rFonts w:ascii="Century Gothic" w:hAnsi="Century Gothic"/>
      </w:rPr>
      <w:t xml:space="preserve">Auteur : </w:t>
    </w:r>
    <w:r w:rsidR="003A5544">
      <w:rPr>
        <w:rFonts w:ascii="Century Gothic" w:hAnsi="Century Gothic"/>
      </w:rPr>
      <w:t>GCR</w:t>
    </w:r>
    <w:r w:rsidRPr="008B33FA">
      <w:rPr>
        <w:rFonts w:ascii="Century Gothic" w:hAnsi="Century Gothic"/>
      </w:rPr>
      <w:tab/>
    </w:r>
    <w:r w:rsidRPr="008B33FA">
      <w:rPr>
        <w:rFonts w:ascii="Century Gothic" w:hAnsi="Century Gothic"/>
      </w:rPr>
      <w:tab/>
      <w:t xml:space="preserve">Créé le : </w:t>
    </w:r>
    <w:r w:rsidR="0017033C" w:rsidRPr="008B33FA">
      <w:rPr>
        <w:rFonts w:ascii="Century Gothic" w:hAnsi="Century Gothic"/>
      </w:rPr>
      <w:fldChar w:fldCharType="begin"/>
    </w:r>
    <w:r w:rsidRPr="008B33FA">
      <w:rPr>
        <w:rFonts w:ascii="Century Gothic" w:hAnsi="Century Gothic"/>
      </w:rPr>
      <w:instrText xml:space="preserve"> DATE  \@ "dd/MM/yyyy"  \* MERGEFORMAT </w:instrText>
    </w:r>
    <w:r w:rsidR="0017033C" w:rsidRPr="008B33FA">
      <w:rPr>
        <w:rFonts w:ascii="Century Gothic" w:hAnsi="Century Gothic"/>
      </w:rPr>
      <w:fldChar w:fldCharType="separate"/>
    </w:r>
    <w:r w:rsidR="00943EBD">
      <w:rPr>
        <w:rFonts w:ascii="Century Gothic" w:hAnsi="Century Gothic"/>
        <w:noProof/>
      </w:rPr>
      <w:t>27/10/2022</w:t>
    </w:r>
    <w:r w:rsidR="0017033C" w:rsidRPr="008B33FA">
      <w:rPr>
        <w:rFonts w:ascii="Century Gothic" w:hAnsi="Century Gothic"/>
      </w:rPr>
      <w:fldChar w:fldCharType="end"/>
    </w:r>
    <w:r w:rsidRPr="008B33FA">
      <w:rPr>
        <w:rFonts w:ascii="Century Gothic" w:hAnsi="Century Gothic"/>
      </w:rPr>
      <w:t xml:space="preserve"> </w:t>
    </w:r>
  </w:p>
  <w:p w:rsidR="006F29C3" w:rsidRPr="008B33FA" w:rsidRDefault="006F29C3" w:rsidP="00A246C3">
    <w:pPr>
      <w:pStyle w:val="-Pieddepage"/>
      <w:tabs>
        <w:tab w:val="center" w:pos="4820"/>
        <w:tab w:val="right" w:pos="9638"/>
      </w:tabs>
      <w:rPr>
        <w:rFonts w:ascii="Century Gothic" w:hAnsi="Century Gothic"/>
      </w:rPr>
    </w:pPr>
    <w:r w:rsidRPr="008B33FA">
      <w:rPr>
        <w:rFonts w:ascii="Century Gothic" w:hAnsi="Century Gothic"/>
      </w:rPr>
      <w:t xml:space="preserve">Modifié par : </w:t>
    </w:r>
    <w:r w:rsidR="003A5544">
      <w:rPr>
        <w:rFonts w:ascii="Century Gothic" w:hAnsi="Century Gothic"/>
      </w:rPr>
      <w:t>GCR</w:t>
    </w:r>
    <w:r w:rsidRPr="008B33FA">
      <w:rPr>
        <w:rFonts w:ascii="Century Gothic" w:hAnsi="Century Gothic"/>
      </w:rPr>
      <w:tab/>
      <w:t xml:space="preserve">Page </w:t>
    </w:r>
    <w:r w:rsidR="0017033C" w:rsidRPr="008B33FA">
      <w:rPr>
        <w:rStyle w:val="Numrodepage"/>
        <w:rFonts w:ascii="Century Gothic" w:hAnsi="Century Gothic"/>
      </w:rPr>
      <w:fldChar w:fldCharType="begin"/>
    </w:r>
    <w:r w:rsidRPr="008B33FA">
      <w:rPr>
        <w:rStyle w:val="Numrodepage"/>
        <w:rFonts w:ascii="Century Gothic" w:hAnsi="Century Gothic"/>
      </w:rPr>
      <w:instrText xml:space="preserve"> PAGE </w:instrText>
    </w:r>
    <w:r w:rsidR="0017033C" w:rsidRPr="008B33FA">
      <w:rPr>
        <w:rStyle w:val="Numrodepage"/>
        <w:rFonts w:ascii="Century Gothic" w:hAnsi="Century Gothic"/>
      </w:rPr>
      <w:fldChar w:fldCharType="separate"/>
    </w:r>
    <w:r w:rsidR="00C2431D">
      <w:rPr>
        <w:rStyle w:val="Numrodepage"/>
        <w:rFonts w:ascii="Century Gothic" w:hAnsi="Century Gothic"/>
        <w:noProof/>
      </w:rPr>
      <w:t>2</w:t>
    </w:r>
    <w:r w:rsidR="0017033C" w:rsidRPr="008B33FA">
      <w:rPr>
        <w:rStyle w:val="Numrodepage"/>
        <w:rFonts w:ascii="Century Gothic" w:hAnsi="Century Gothic"/>
      </w:rPr>
      <w:fldChar w:fldCharType="end"/>
    </w:r>
    <w:r w:rsidRPr="008B33FA">
      <w:rPr>
        <w:rStyle w:val="Numrodepage"/>
        <w:rFonts w:ascii="Century Gothic" w:hAnsi="Century Gothic"/>
      </w:rPr>
      <w:t xml:space="preserve"> / </w:t>
    </w:r>
    <w:r w:rsidR="0017033C" w:rsidRPr="008B33FA">
      <w:rPr>
        <w:rStyle w:val="Numrodepage"/>
        <w:rFonts w:ascii="Century Gothic" w:hAnsi="Century Gothic"/>
      </w:rPr>
      <w:fldChar w:fldCharType="begin"/>
    </w:r>
    <w:r w:rsidRPr="008B33FA">
      <w:rPr>
        <w:rStyle w:val="Numrodepage"/>
        <w:rFonts w:ascii="Century Gothic" w:hAnsi="Century Gothic"/>
      </w:rPr>
      <w:instrText xml:space="preserve"> NUMPAGES </w:instrText>
    </w:r>
    <w:r w:rsidR="0017033C" w:rsidRPr="008B33FA">
      <w:rPr>
        <w:rStyle w:val="Numrodepage"/>
        <w:rFonts w:ascii="Century Gothic" w:hAnsi="Century Gothic"/>
      </w:rPr>
      <w:fldChar w:fldCharType="separate"/>
    </w:r>
    <w:r w:rsidR="00C2431D">
      <w:rPr>
        <w:rStyle w:val="Numrodepage"/>
        <w:rFonts w:ascii="Century Gothic" w:hAnsi="Century Gothic"/>
        <w:noProof/>
      </w:rPr>
      <w:t>2</w:t>
    </w:r>
    <w:r w:rsidR="0017033C" w:rsidRPr="008B33FA">
      <w:rPr>
        <w:rStyle w:val="Numrodepage"/>
        <w:rFonts w:ascii="Century Gothic" w:hAnsi="Century Gothic"/>
      </w:rPr>
      <w:fldChar w:fldCharType="end"/>
    </w:r>
    <w:r w:rsidRPr="008B33FA">
      <w:rPr>
        <w:rFonts w:ascii="Century Gothic" w:hAnsi="Century Gothic"/>
      </w:rPr>
      <w:tab/>
      <w:t>Imprimé le </w:t>
    </w:r>
    <w:r w:rsidR="003A5544" w:rsidRPr="008B33FA">
      <w:rPr>
        <w:rFonts w:ascii="Century Gothic" w:hAnsi="Century Gothic"/>
      </w:rPr>
      <w:fldChar w:fldCharType="begin"/>
    </w:r>
    <w:r w:rsidR="003A5544" w:rsidRPr="008B33FA">
      <w:rPr>
        <w:rFonts w:ascii="Century Gothic" w:hAnsi="Century Gothic"/>
      </w:rPr>
      <w:instrText xml:space="preserve"> DATE  \@ "dd/MM/yyyy"  \* MERGEFORMAT </w:instrText>
    </w:r>
    <w:r w:rsidR="003A5544" w:rsidRPr="008B33FA">
      <w:rPr>
        <w:rFonts w:ascii="Century Gothic" w:hAnsi="Century Gothic"/>
      </w:rPr>
      <w:fldChar w:fldCharType="separate"/>
    </w:r>
    <w:r w:rsidR="00943EBD">
      <w:rPr>
        <w:rFonts w:ascii="Century Gothic" w:hAnsi="Century Gothic"/>
        <w:noProof/>
      </w:rPr>
      <w:t>27/10/2022</w:t>
    </w:r>
    <w:r w:rsidR="003A5544" w:rsidRPr="008B33FA">
      <w:rPr>
        <w:rFonts w:ascii="Century Gothic" w:hAnsi="Century Gothic"/>
      </w:rPr>
      <w:fldChar w:fldCharType="end"/>
    </w:r>
  </w:p>
  <w:p w:rsidR="006F29C3" w:rsidRPr="008B33FA" w:rsidRDefault="006F29C3" w:rsidP="00A246C3">
    <w:pPr>
      <w:pStyle w:val="-Pieddepage"/>
      <w:tabs>
        <w:tab w:val="center" w:pos="4820"/>
        <w:tab w:val="right" w:pos="9638"/>
      </w:tabs>
      <w:rPr>
        <w:rFonts w:ascii="Century Gothic" w:hAnsi="Century Gothic"/>
      </w:rPr>
    </w:pPr>
    <w:r w:rsidRPr="008B33FA">
      <w:rPr>
        <w:rFonts w:ascii="Century Gothic" w:hAnsi="Century Gothic"/>
      </w:rPr>
      <w:t xml:space="preserve">Version : 1 du </w:t>
    </w:r>
    <w:r w:rsidR="0017033C" w:rsidRPr="008B33FA">
      <w:rPr>
        <w:rFonts w:ascii="Century Gothic" w:hAnsi="Century Gothic"/>
      </w:rPr>
      <w:fldChar w:fldCharType="begin"/>
    </w:r>
    <w:r w:rsidRPr="008B33FA">
      <w:rPr>
        <w:rFonts w:ascii="Century Gothic" w:hAnsi="Century Gothic"/>
      </w:rPr>
      <w:instrText xml:space="preserve"> DATE  \@ "dd/MM/yyyy"  \* MERGEFORMAT </w:instrText>
    </w:r>
    <w:r w:rsidR="0017033C" w:rsidRPr="008B33FA">
      <w:rPr>
        <w:rFonts w:ascii="Century Gothic" w:hAnsi="Century Gothic"/>
      </w:rPr>
      <w:fldChar w:fldCharType="separate"/>
    </w:r>
    <w:r w:rsidR="00943EBD">
      <w:rPr>
        <w:rFonts w:ascii="Century Gothic" w:hAnsi="Century Gothic"/>
        <w:noProof/>
      </w:rPr>
      <w:t>27/10/2022</w:t>
    </w:r>
    <w:r w:rsidR="0017033C" w:rsidRPr="008B33FA">
      <w:rPr>
        <w:rFonts w:ascii="Century Gothic" w:hAnsi="Century Gothic"/>
      </w:rPr>
      <w:fldChar w:fldCharType="end"/>
    </w:r>
    <w:r w:rsidRPr="008B33FA">
      <w:rPr>
        <w:rFonts w:ascii="Century Gothic" w:hAnsi="Century Gothic"/>
      </w:rPr>
      <w:tab/>
    </w:r>
    <w:r w:rsidR="001450B3">
      <w:rPr>
        <w:rFonts w:ascii="Century Gothic" w:hAnsi="Century Gothic"/>
      </w:rPr>
      <w:tab/>
    </w:r>
    <w:r w:rsidR="006E59A6" w:rsidRPr="006E59A6">
      <w:rPr>
        <w:rFonts w:ascii="Century Gothic" w:hAnsi="Century Gothic"/>
      </w:rPr>
      <w:fldChar w:fldCharType="begin"/>
    </w:r>
    <w:r w:rsidR="006E59A6" w:rsidRPr="006E59A6">
      <w:rPr>
        <w:rFonts w:ascii="Century Gothic" w:hAnsi="Century Gothic"/>
      </w:rPr>
      <w:instrText xml:space="preserve"> FILENAME   \* MERGEFORMAT </w:instrText>
    </w:r>
    <w:r w:rsidR="006E59A6" w:rsidRPr="006E59A6">
      <w:rPr>
        <w:rFonts w:ascii="Century Gothic" w:hAnsi="Century Gothic"/>
      </w:rPr>
      <w:fldChar w:fldCharType="separate"/>
    </w:r>
    <w:r w:rsidR="00BB3DF7">
      <w:rPr>
        <w:rFonts w:ascii="Century Gothic" w:hAnsi="Century Gothic"/>
        <w:noProof/>
      </w:rPr>
      <w:t>P_PROD</w:t>
    </w:r>
    <w:r w:rsidR="001450B3">
      <w:rPr>
        <w:rFonts w:ascii="Century Gothic" w:hAnsi="Century Gothic"/>
        <w:noProof/>
      </w:rPr>
      <w:t>-projet-React</w:t>
    </w:r>
    <w:r w:rsidR="003E32EE">
      <w:rPr>
        <w:rFonts w:ascii="Century Gothic" w:hAnsi="Century Gothic"/>
        <w:noProof/>
      </w:rPr>
      <w:t>.docx</w:t>
    </w:r>
    <w:r w:rsidR="006E59A6" w:rsidRPr="006E59A6">
      <w:rPr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71A" w:rsidRDefault="0083171A">
      <w:r>
        <w:separator/>
      </w:r>
    </w:p>
  </w:footnote>
  <w:footnote w:type="continuationSeparator" w:id="0">
    <w:p w:rsidR="0083171A" w:rsidRDefault="00831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Borders>
        <w:bottom w:val="single" w:sz="4" w:space="0" w:color="auto"/>
      </w:tblBorders>
      <w:tblLayout w:type="fixed"/>
      <w:tblCellMar>
        <w:left w:w="0" w:type="dxa"/>
        <w:bottom w:w="57" w:type="dxa"/>
        <w:right w:w="0" w:type="dxa"/>
      </w:tblCellMar>
      <w:tblLook w:val="01E0" w:firstRow="1" w:lastRow="1" w:firstColumn="1" w:lastColumn="1" w:noHBand="0" w:noVBand="0"/>
    </w:tblPr>
    <w:tblGrid>
      <w:gridCol w:w="2836"/>
      <w:gridCol w:w="3969"/>
      <w:gridCol w:w="2835"/>
    </w:tblGrid>
    <w:tr w:rsidR="006F29C3" w:rsidTr="003D2F15">
      <w:trPr>
        <w:cantSplit/>
      </w:trPr>
      <w:tc>
        <w:tcPr>
          <w:tcW w:w="2836" w:type="dxa"/>
          <w:vAlign w:val="center"/>
        </w:tcPr>
        <w:p w:rsidR="006F29C3" w:rsidRPr="008B33FA" w:rsidRDefault="006F29C3" w:rsidP="003D2F15">
          <w:pPr>
            <w:pStyle w:val="En-tte"/>
            <w:tabs>
              <w:tab w:val="clear" w:pos="9639"/>
            </w:tabs>
            <w:rPr>
              <w:rFonts w:ascii="ETML L" w:hAnsi="ETML L"/>
              <w:sz w:val="20"/>
            </w:rPr>
          </w:pPr>
          <w:r w:rsidRPr="008B33FA">
            <w:rPr>
              <w:rFonts w:ascii="ETML L" w:hAnsi="ETML L"/>
              <w:sz w:val="28"/>
            </w:rPr>
            <w:t>ETML</w:t>
          </w:r>
        </w:p>
      </w:tc>
      <w:tc>
        <w:tcPr>
          <w:tcW w:w="3969" w:type="dxa"/>
          <w:vAlign w:val="center"/>
        </w:tcPr>
        <w:p w:rsidR="006F29C3" w:rsidRDefault="00E26E8E" w:rsidP="003D2F15">
          <w:pPr>
            <w:pStyle w:val="En-tte"/>
            <w:jc w:val="center"/>
          </w:pPr>
          <w:r w:rsidRPr="002965C2">
            <w:rPr>
              <w:rFonts w:ascii="Century Gothic" w:hAnsi="Century Gothic"/>
              <w:b/>
              <w:sz w:val="28"/>
              <w:szCs w:val="28"/>
              <w:lang w:val="fr-FR"/>
            </w:rPr>
            <w:t>ICT</w:t>
          </w:r>
          <w:r>
            <w:rPr>
              <w:rFonts w:ascii="Century Gothic" w:hAnsi="Century Gothic"/>
              <w:b/>
              <w:sz w:val="28"/>
              <w:szCs w:val="28"/>
            </w:rPr>
            <w:t xml:space="preserve"> </w:t>
          </w:r>
          <w:r>
            <w:rPr>
              <w:rFonts w:ascii="Century Gothic" w:hAnsi="Century Gothic"/>
              <w:b/>
              <w:noProof/>
              <w:sz w:val="28"/>
              <w:szCs w:val="28"/>
              <w:lang w:eastAsia="fr-CH"/>
            </w:rPr>
            <w:drawing>
              <wp:inline distT="0" distB="0" distL="0" distR="0" wp14:anchorId="5DE433E8" wp14:editId="16A84677">
                <wp:extent cx="257175" cy="240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5C606D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054" cy="245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965C2">
            <w:rPr>
              <w:rFonts w:ascii="Century Gothic" w:hAnsi="Century Gothic"/>
              <w:b/>
              <w:sz w:val="28"/>
              <w:szCs w:val="28"/>
              <w:lang w:val="fr-FR"/>
            </w:rPr>
            <w:t xml:space="preserve"> </w:t>
          </w:r>
          <w:r w:rsidRPr="00F2489B">
            <w:rPr>
              <w:rFonts w:ascii="Century Gothic" w:hAnsi="Century Gothic"/>
              <w:b/>
              <w:sz w:val="28"/>
              <w:szCs w:val="28"/>
            </w:rPr>
            <w:t>2</w:t>
          </w:r>
          <w:r w:rsidR="003A5544">
            <w:rPr>
              <w:rFonts w:ascii="Century Gothic" w:hAnsi="Century Gothic"/>
              <w:b/>
              <w:sz w:val="28"/>
              <w:szCs w:val="28"/>
            </w:rPr>
            <w:t>31</w:t>
          </w:r>
        </w:p>
      </w:tc>
      <w:tc>
        <w:tcPr>
          <w:tcW w:w="2835" w:type="dxa"/>
          <w:vAlign w:val="bottom"/>
        </w:tcPr>
        <w:p w:rsidR="006F29C3" w:rsidRPr="003D2F15" w:rsidRDefault="006F29C3" w:rsidP="003D2F15">
          <w:pPr>
            <w:pStyle w:val="En-tte"/>
            <w:jc w:val="right"/>
            <w:rPr>
              <w:i/>
              <w:iCs/>
              <w:sz w:val="20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257300" cy="381000"/>
                <wp:effectExtent l="1905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29C3" w:rsidRPr="00CD293A" w:rsidRDefault="006F29C3" w:rsidP="008A78B0">
    <w:pPr>
      <w:pStyle w:val="En-tt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D2C4AC"/>
    <w:lvl w:ilvl="0">
      <w:start w:val="1"/>
      <w:numFmt w:val="decimal"/>
      <w:pStyle w:val="Listenumros5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5B4482A"/>
    <w:lvl w:ilvl="0">
      <w:start w:val="1"/>
      <w:numFmt w:val="decimal"/>
      <w:pStyle w:val="Listenumros4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9FEA47F8"/>
    <w:lvl w:ilvl="0">
      <w:start w:val="1"/>
      <w:numFmt w:val="decimal"/>
      <w:pStyle w:val="Listenumros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FCC0E848"/>
    <w:lvl w:ilvl="0">
      <w:start w:val="1"/>
      <w:numFmt w:val="decimal"/>
      <w:pStyle w:val="Listenumros2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</w:abstractNum>
  <w:abstractNum w:abstractNumId="4" w15:restartNumberingAfterBreak="0">
    <w:nsid w:val="FFFFFF88"/>
    <w:multiLevelType w:val="singleLevel"/>
    <w:tmpl w:val="FF16757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5" w15:restartNumberingAfterBreak="0">
    <w:nsid w:val="0C3D32AE"/>
    <w:multiLevelType w:val="multilevel"/>
    <w:tmpl w:val="F8E89526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2A7CDB"/>
    <w:multiLevelType w:val="hybridMultilevel"/>
    <w:tmpl w:val="38B62D2C"/>
    <w:lvl w:ilvl="0" w:tplc="10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251E1D66"/>
    <w:multiLevelType w:val="hybridMultilevel"/>
    <w:tmpl w:val="38CE948E"/>
    <w:lvl w:ilvl="0" w:tplc="E720515E">
      <w:start w:val="1"/>
      <w:numFmt w:val="bullet"/>
      <w:pStyle w:val="Listepuces5"/>
      <w:lvlText w:val="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90B29"/>
    <w:multiLevelType w:val="hybridMultilevel"/>
    <w:tmpl w:val="AD4CB76A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BF7522"/>
    <w:multiLevelType w:val="hybridMultilevel"/>
    <w:tmpl w:val="F7CE36AC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23F6B3A"/>
    <w:multiLevelType w:val="hybridMultilevel"/>
    <w:tmpl w:val="BB4CD136"/>
    <w:lvl w:ilvl="0" w:tplc="122A1CD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245FB"/>
    <w:multiLevelType w:val="hybridMultilevel"/>
    <w:tmpl w:val="DA9EA31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AA16D2"/>
    <w:multiLevelType w:val="multilevel"/>
    <w:tmpl w:val="C93A4F3E"/>
    <w:lvl w:ilvl="0">
      <w:start w:val="1"/>
      <w:numFmt w:val="decimal"/>
      <w:pStyle w:val="Titre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68A1198"/>
    <w:multiLevelType w:val="hybridMultilevel"/>
    <w:tmpl w:val="3C480A98"/>
    <w:lvl w:ilvl="0" w:tplc="100C000F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16234"/>
    <w:multiLevelType w:val="hybridMultilevel"/>
    <w:tmpl w:val="CCD21EB6"/>
    <w:lvl w:ilvl="0" w:tplc="A1AE070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829"/>
    <w:multiLevelType w:val="hybridMultilevel"/>
    <w:tmpl w:val="865C038A"/>
    <w:lvl w:ilvl="0" w:tplc="83388E58">
      <w:start w:val="1"/>
      <w:numFmt w:val="bullet"/>
      <w:pStyle w:val="Listepuces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E0855"/>
    <w:multiLevelType w:val="hybridMultilevel"/>
    <w:tmpl w:val="B62E8184"/>
    <w:lvl w:ilvl="0" w:tplc="4064BB90">
      <w:start w:val="1"/>
      <w:numFmt w:val="bullet"/>
      <w:pStyle w:val="Listepuces4"/>
      <w:lvlText w:val="ﺬ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B622A"/>
    <w:multiLevelType w:val="hybridMultilevel"/>
    <w:tmpl w:val="29483B10"/>
    <w:lvl w:ilvl="0" w:tplc="2D4AEAB6">
      <w:start w:val="1"/>
      <w:numFmt w:val="bullet"/>
      <w:pStyle w:val="Listepuces2"/>
      <w:lvlText w:val="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63CA5"/>
    <w:multiLevelType w:val="hybridMultilevel"/>
    <w:tmpl w:val="93EC4F76"/>
    <w:lvl w:ilvl="0" w:tplc="74509F02">
      <w:start w:val="1"/>
      <w:numFmt w:val="decimal"/>
      <w:pStyle w:val="Paragraphedeliste"/>
      <w:lvlText w:val="%1.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4B152F"/>
    <w:multiLevelType w:val="hybridMultilevel"/>
    <w:tmpl w:val="DFE27B1A"/>
    <w:lvl w:ilvl="0" w:tplc="ED48959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D4C60"/>
    <w:multiLevelType w:val="hybridMultilevel"/>
    <w:tmpl w:val="31B8BD48"/>
    <w:lvl w:ilvl="0" w:tplc="D3F036A8">
      <w:start w:val="1"/>
      <w:numFmt w:val="decimal"/>
      <w:lvlText w:val="%1."/>
      <w:lvlJc w:val="left"/>
      <w:pPr>
        <w:ind w:left="1287" w:hanging="493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0E16465"/>
    <w:multiLevelType w:val="hybridMultilevel"/>
    <w:tmpl w:val="A53A43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42AEB"/>
    <w:multiLevelType w:val="hybridMultilevel"/>
    <w:tmpl w:val="31B8BD48"/>
    <w:lvl w:ilvl="0" w:tplc="D3F036A8">
      <w:start w:val="1"/>
      <w:numFmt w:val="decimal"/>
      <w:lvlText w:val="%1."/>
      <w:lvlJc w:val="left"/>
      <w:pPr>
        <w:ind w:left="1287" w:hanging="493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A7E362E"/>
    <w:multiLevelType w:val="hybridMultilevel"/>
    <w:tmpl w:val="85385E8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4DE49BD"/>
    <w:multiLevelType w:val="hybridMultilevel"/>
    <w:tmpl w:val="197CFAA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7C475A6"/>
    <w:multiLevelType w:val="hybridMultilevel"/>
    <w:tmpl w:val="5ACA6ACC"/>
    <w:lvl w:ilvl="0" w:tplc="C60EC2F4">
      <w:start w:val="1"/>
      <w:numFmt w:val="bullet"/>
      <w:pStyle w:val="Listepuces3"/>
      <w:lvlText w:val="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2259D"/>
    <w:multiLevelType w:val="hybridMultilevel"/>
    <w:tmpl w:val="5F1AC654"/>
    <w:lvl w:ilvl="0" w:tplc="100C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6"/>
  </w:num>
  <w:num w:numId="9">
    <w:abstractNumId w:val="18"/>
  </w:num>
  <w:num w:numId="10">
    <w:abstractNumId w:val="26"/>
  </w:num>
  <w:num w:numId="11">
    <w:abstractNumId w:val="17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8"/>
  </w:num>
  <w:num w:numId="21">
    <w:abstractNumId w:val="27"/>
  </w:num>
  <w:num w:numId="22">
    <w:abstractNumId w:val="22"/>
  </w:num>
  <w:num w:numId="23">
    <w:abstractNumId w:val="25"/>
  </w:num>
  <w:num w:numId="24">
    <w:abstractNumId w:val="9"/>
  </w:num>
  <w:num w:numId="25">
    <w:abstractNumId w:val="6"/>
  </w:num>
  <w:num w:numId="26">
    <w:abstractNumId w:val="13"/>
  </w:num>
  <w:num w:numId="27">
    <w:abstractNumId w:val="24"/>
  </w:num>
  <w:num w:numId="28">
    <w:abstractNumId w:val="20"/>
  </w:num>
  <w:num w:numId="29">
    <w:abstractNumId w:val="1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BF5"/>
    <w:rsid w:val="000035C1"/>
    <w:rsid w:val="000054A1"/>
    <w:rsid w:val="00011296"/>
    <w:rsid w:val="00012374"/>
    <w:rsid w:val="00013FF7"/>
    <w:rsid w:val="00016748"/>
    <w:rsid w:val="000176D9"/>
    <w:rsid w:val="00017A1B"/>
    <w:rsid w:val="0002091C"/>
    <w:rsid w:val="00021C47"/>
    <w:rsid w:val="00027F01"/>
    <w:rsid w:val="00030A21"/>
    <w:rsid w:val="000336FE"/>
    <w:rsid w:val="00033818"/>
    <w:rsid w:val="00036000"/>
    <w:rsid w:val="00037582"/>
    <w:rsid w:val="000413C9"/>
    <w:rsid w:val="00041BA0"/>
    <w:rsid w:val="00053DAD"/>
    <w:rsid w:val="00054455"/>
    <w:rsid w:val="00056DC3"/>
    <w:rsid w:val="000601DF"/>
    <w:rsid w:val="00062ED6"/>
    <w:rsid w:val="000644D1"/>
    <w:rsid w:val="000661C0"/>
    <w:rsid w:val="0006673B"/>
    <w:rsid w:val="00066E9B"/>
    <w:rsid w:val="000709C6"/>
    <w:rsid w:val="00071C65"/>
    <w:rsid w:val="00072637"/>
    <w:rsid w:val="00075205"/>
    <w:rsid w:val="00075961"/>
    <w:rsid w:val="00077348"/>
    <w:rsid w:val="0007762B"/>
    <w:rsid w:val="00086D4C"/>
    <w:rsid w:val="00090737"/>
    <w:rsid w:val="000933FD"/>
    <w:rsid w:val="0009416B"/>
    <w:rsid w:val="000965C1"/>
    <w:rsid w:val="0009737E"/>
    <w:rsid w:val="000A0932"/>
    <w:rsid w:val="000A1A44"/>
    <w:rsid w:val="000A5A6F"/>
    <w:rsid w:val="000A6515"/>
    <w:rsid w:val="000A7EE5"/>
    <w:rsid w:val="000B1B9E"/>
    <w:rsid w:val="000B3344"/>
    <w:rsid w:val="000B3552"/>
    <w:rsid w:val="000B37A5"/>
    <w:rsid w:val="000B45E0"/>
    <w:rsid w:val="000B473C"/>
    <w:rsid w:val="000B491F"/>
    <w:rsid w:val="000B6770"/>
    <w:rsid w:val="000C07B3"/>
    <w:rsid w:val="000C254F"/>
    <w:rsid w:val="000C7A6A"/>
    <w:rsid w:val="000C7AA0"/>
    <w:rsid w:val="000D0369"/>
    <w:rsid w:val="000D4722"/>
    <w:rsid w:val="000D47D9"/>
    <w:rsid w:val="000D4AEC"/>
    <w:rsid w:val="000D506E"/>
    <w:rsid w:val="000E5087"/>
    <w:rsid w:val="000E5A3C"/>
    <w:rsid w:val="000E7135"/>
    <w:rsid w:val="000F0A54"/>
    <w:rsid w:val="000F4B7C"/>
    <w:rsid w:val="000F6E3C"/>
    <w:rsid w:val="000F7CEC"/>
    <w:rsid w:val="00100F53"/>
    <w:rsid w:val="001013BC"/>
    <w:rsid w:val="001040BD"/>
    <w:rsid w:val="00106FE0"/>
    <w:rsid w:val="001077BF"/>
    <w:rsid w:val="00110430"/>
    <w:rsid w:val="00110DD5"/>
    <w:rsid w:val="00112ED5"/>
    <w:rsid w:val="0011378C"/>
    <w:rsid w:val="00113D5F"/>
    <w:rsid w:val="0011475D"/>
    <w:rsid w:val="001167E2"/>
    <w:rsid w:val="0011742A"/>
    <w:rsid w:val="00124ADB"/>
    <w:rsid w:val="00125BB0"/>
    <w:rsid w:val="00125DD9"/>
    <w:rsid w:val="00127500"/>
    <w:rsid w:val="00130FEF"/>
    <w:rsid w:val="00131E6F"/>
    <w:rsid w:val="0013323C"/>
    <w:rsid w:val="001362CA"/>
    <w:rsid w:val="00141D04"/>
    <w:rsid w:val="001450B3"/>
    <w:rsid w:val="001511BE"/>
    <w:rsid w:val="0016164E"/>
    <w:rsid w:val="001636BD"/>
    <w:rsid w:val="001662E1"/>
    <w:rsid w:val="00167E33"/>
    <w:rsid w:val="0017033C"/>
    <w:rsid w:val="00173E53"/>
    <w:rsid w:val="00175199"/>
    <w:rsid w:val="00181346"/>
    <w:rsid w:val="001822BF"/>
    <w:rsid w:val="00184736"/>
    <w:rsid w:val="00186F40"/>
    <w:rsid w:val="00191B45"/>
    <w:rsid w:val="00194907"/>
    <w:rsid w:val="001953BE"/>
    <w:rsid w:val="00197461"/>
    <w:rsid w:val="001A0BE6"/>
    <w:rsid w:val="001A4336"/>
    <w:rsid w:val="001A491B"/>
    <w:rsid w:val="001A5522"/>
    <w:rsid w:val="001A5673"/>
    <w:rsid w:val="001A58FF"/>
    <w:rsid w:val="001A7A40"/>
    <w:rsid w:val="001B0E3A"/>
    <w:rsid w:val="001B4846"/>
    <w:rsid w:val="001B6925"/>
    <w:rsid w:val="001C0281"/>
    <w:rsid w:val="001C059C"/>
    <w:rsid w:val="001C0709"/>
    <w:rsid w:val="001C1260"/>
    <w:rsid w:val="001C3BE9"/>
    <w:rsid w:val="001C5D4A"/>
    <w:rsid w:val="001C63A9"/>
    <w:rsid w:val="001C7399"/>
    <w:rsid w:val="001D078C"/>
    <w:rsid w:val="001D2097"/>
    <w:rsid w:val="001D37B9"/>
    <w:rsid w:val="001D7D86"/>
    <w:rsid w:val="001E046D"/>
    <w:rsid w:val="001E051C"/>
    <w:rsid w:val="001E1EB9"/>
    <w:rsid w:val="001F1FF1"/>
    <w:rsid w:val="001F34F3"/>
    <w:rsid w:val="001F506D"/>
    <w:rsid w:val="001F6C45"/>
    <w:rsid w:val="001F6E22"/>
    <w:rsid w:val="00201C53"/>
    <w:rsid w:val="00201E84"/>
    <w:rsid w:val="0020765D"/>
    <w:rsid w:val="00207CBC"/>
    <w:rsid w:val="00210403"/>
    <w:rsid w:val="00210A0E"/>
    <w:rsid w:val="002162B1"/>
    <w:rsid w:val="00216519"/>
    <w:rsid w:val="0022172B"/>
    <w:rsid w:val="00221861"/>
    <w:rsid w:val="00221E08"/>
    <w:rsid w:val="00223A8E"/>
    <w:rsid w:val="00224A5A"/>
    <w:rsid w:val="00225047"/>
    <w:rsid w:val="00225B3A"/>
    <w:rsid w:val="00226493"/>
    <w:rsid w:val="002264F2"/>
    <w:rsid w:val="00226D41"/>
    <w:rsid w:val="00226E89"/>
    <w:rsid w:val="002320BE"/>
    <w:rsid w:val="0023251D"/>
    <w:rsid w:val="002327FF"/>
    <w:rsid w:val="002335B5"/>
    <w:rsid w:val="00236510"/>
    <w:rsid w:val="00242507"/>
    <w:rsid w:val="002431A9"/>
    <w:rsid w:val="00243E89"/>
    <w:rsid w:val="00250372"/>
    <w:rsid w:val="00252639"/>
    <w:rsid w:val="00256429"/>
    <w:rsid w:val="00263065"/>
    <w:rsid w:val="00265E54"/>
    <w:rsid w:val="00266C4F"/>
    <w:rsid w:val="00270E46"/>
    <w:rsid w:val="00271079"/>
    <w:rsid w:val="00273A44"/>
    <w:rsid w:val="00273F71"/>
    <w:rsid w:val="00275BA7"/>
    <w:rsid w:val="002813CD"/>
    <w:rsid w:val="00281CC3"/>
    <w:rsid w:val="00283761"/>
    <w:rsid w:val="002843D5"/>
    <w:rsid w:val="00287ABA"/>
    <w:rsid w:val="00287CC4"/>
    <w:rsid w:val="00290FCD"/>
    <w:rsid w:val="00292F77"/>
    <w:rsid w:val="00295858"/>
    <w:rsid w:val="002973C2"/>
    <w:rsid w:val="002A0BD6"/>
    <w:rsid w:val="002A28ED"/>
    <w:rsid w:val="002A3C4E"/>
    <w:rsid w:val="002A5EDE"/>
    <w:rsid w:val="002A6915"/>
    <w:rsid w:val="002B3558"/>
    <w:rsid w:val="002B5AD7"/>
    <w:rsid w:val="002B7047"/>
    <w:rsid w:val="002B789B"/>
    <w:rsid w:val="002B7AC9"/>
    <w:rsid w:val="002C1338"/>
    <w:rsid w:val="002C21E7"/>
    <w:rsid w:val="002C373F"/>
    <w:rsid w:val="002C3766"/>
    <w:rsid w:val="002C3875"/>
    <w:rsid w:val="002C6AE8"/>
    <w:rsid w:val="002D21E4"/>
    <w:rsid w:val="002D3BBC"/>
    <w:rsid w:val="002D4683"/>
    <w:rsid w:val="002D588C"/>
    <w:rsid w:val="002D70CF"/>
    <w:rsid w:val="002D7E46"/>
    <w:rsid w:val="002E0CE2"/>
    <w:rsid w:val="002E2A95"/>
    <w:rsid w:val="002E7E8F"/>
    <w:rsid w:val="002F048E"/>
    <w:rsid w:val="002F11DA"/>
    <w:rsid w:val="002F62C0"/>
    <w:rsid w:val="003025EE"/>
    <w:rsid w:val="00302CE6"/>
    <w:rsid w:val="00303F93"/>
    <w:rsid w:val="00312BA6"/>
    <w:rsid w:val="00313943"/>
    <w:rsid w:val="0032005C"/>
    <w:rsid w:val="0032037B"/>
    <w:rsid w:val="0032129B"/>
    <w:rsid w:val="003231E6"/>
    <w:rsid w:val="00326C78"/>
    <w:rsid w:val="00332A06"/>
    <w:rsid w:val="00332D22"/>
    <w:rsid w:val="003335BB"/>
    <w:rsid w:val="003336BA"/>
    <w:rsid w:val="0033497F"/>
    <w:rsid w:val="00337973"/>
    <w:rsid w:val="00340BEE"/>
    <w:rsid w:val="00342AAE"/>
    <w:rsid w:val="003432D4"/>
    <w:rsid w:val="003456D9"/>
    <w:rsid w:val="00346C3A"/>
    <w:rsid w:val="00350D59"/>
    <w:rsid w:val="00351019"/>
    <w:rsid w:val="00351F40"/>
    <w:rsid w:val="0036352B"/>
    <w:rsid w:val="00363FAF"/>
    <w:rsid w:val="00366716"/>
    <w:rsid w:val="00367463"/>
    <w:rsid w:val="00367946"/>
    <w:rsid w:val="00367DE3"/>
    <w:rsid w:val="003733AC"/>
    <w:rsid w:val="003759CA"/>
    <w:rsid w:val="0038112B"/>
    <w:rsid w:val="0038733B"/>
    <w:rsid w:val="00390D1E"/>
    <w:rsid w:val="00390D2E"/>
    <w:rsid w:val="0039156E"/>
    <w:rsid w:val="003921EC"/>
    <w:rsid w:val="003957DB"/>
    <w:rsid w:val="00396315"/>
    <w:rsid w:val="003A15B8"/>
    <w:rsid w:val="003A218C"/>
    <w:rsid w:val="003A2975"/>
    <w:rsid w:val="003A5544"/>
    <w:rsid w:val="003A7874"/>
    <w:rsid w:val="003B001D"/>
    <w:rsid w:val="003B0A52"/>
    <w:rsid w:val="003B15CB"/>
    <w:rsid w:val="003B2E17"/>
    <w:rsid w:val="003B46E4"/>
    <w:rsid w:val="003B6291"/>
    <w:rsid w:val="003C0982"/>
    <w:rsid w:val="003C0DAB"/>
    <w:rsid w:val="003C1083"/>
    <w:rsid w:val="003C2962"/>
    <w:rsid w:val="003C3098"/>
    <w:rsid w:val="003C677E"/>
    <w:rsid w:val="003D0D76"/>
    <w:rsid w:val="003D2092"/>
    <w:rsid w:val="003D2F15"/>
    <w:rsid w:val="003D4639"/>
    <w:rsid w:val="003D6355"/>
    <w:rsid w:val="003D6D0E"/>
    <w:rsid w:val="003D72E4"/>
    <w:rsid w:val="003E32EE"/>
    <w:rsid w:val="003E67FD"/>
    <w:rsid w:val="003E77A0"/>
    <w:rsid w:val="003F051E"/>
    <w:rsid w:val="003F2F53"/>
    <w:rsid w:val="003F37C4"/>
    <w:rsid w:val="003F4620"/>
    <w:rsid w:val="003F50E4"/>
    <w:rsid w:val="003F54E6"/>
    <w:rsid w:val="00402C07"/>
    <w:rsid w:val="0040598D"/>
    <w:rsid w:val="00413117"/>
    <w:rsid w:val="0041421D"/>
    <w:rsid w:val="00421E56"/>
    <w:rsid w:val="004230AF"/>
    <w:rsid w:val="00425BA8"/>
    <w:rsid w:val="00433267"/>
    <w:rsid w:val="004333F5"/>
    <w:rsid w:val="0043378D"/>
    <w:rsid w:val="00434047"/>
    <w:rsid w:val="004348EE"/>
    <w:rsid w:val="00435AC6"/>
    <w:rsid w:val="004403AE"/>
    <w:rsid w:val="00440941"/>
    <w:rsid w:val="00440B07"/>
    <w:rsid w:val="00441F95"/>
    <w:rsid w:val="004448A0"/>
    <w:rsid w:val="00444F64"/>
    <w:rsid w:val="00446C7D"/>
    <w:rsid w:val="004502BA"/>
    <w:rsid w:val="00450720"/>
    <w:rsid w:val="00454DA7"/>
    <w:rsid w:val="004559F1"/>
    <w:rsid w:val="0046008F"/>
    <w:rsid w:val="00462145"/>
    <w:rsid w:val="0046243F"/>
    <w:rsid w:val="00463144"/>
    <w:rsid w:val="004634C7"/>
    <w:rsid w:val="004651B5"/>
    <w:rsid w:val="004651D2"/>
    <w:rsid w:val="004655A6"/>
    <w:rsid w:val="0047107F"/>
    <w:rsid w:val="0047347D"/>
    <w:rsid w:val="00475DCB"/>
    <w:rsid w:val="00477A1A"/>
    <w:rsid w:val="004821FE"/>
    <w:rsid w:val="00482FBD"/>
    <w:rsid w:val="00483F24"/>
    <w:rsid w:val="00490720"/>
    <w:rsid w:val="004909CC"/>
    <w:rsid w:val="004922B8"/>
    <w:rsid w:val="00494157"/>
    <w:rsid w:val="00495929"/>
    <w:rsid w:val="00496A91"/>
    <w:rsid w:val="004A1161"/>
    <w:rsid w:val="004A22DA"/>
    <w:rsid w:val="004A252D"/>
    <w:rsid w:val="004A435B"/>
    <w:rsid w:val="004A439D"/>
    <w:rsid w:val="004A7F81"/>
    <w:rsid w:val="004B3CC2"/>
    <w:rsid w:val="004B4945"/>
    <w:rsid w:val="004B50B3"/>
    <w:rsid w:val="004C0588"/>
    <w:rsid w:val="004C0A4F"/>
    <w:rsid w:val="004C0B3C"/>
    <w:rsid w:val="004C0FF3"/>
    <w:rsid w:val="004C25FB"/>
    <w:rsid w:val="004C3BA0"/>
    <w:rsid w:val="004C4519"/>
    <w:rsid w:val="004C558A"/>
    <w:rsid w:val="004C763D"/>
    <w:rsid w:val="004D0A1D"/>
    <w:rsid w:val="004D57E2"/>
    <w:rsid w:val="004E087C"/>
    <w:rsid w:val="004E3752"/>
    <w:rsid w:val="004E41E3"/>
    <w:rsid w:val="004F4EF2"/>
    <w:rsid w:val="005005D9"/>
    <w:rsid w:val="00503F7A"/>
    <w:rsid w:val="00506853"/>
    <w:rsid w:val="00506A72"/>
    <w:rsid w:val="00506C15"/>
    <w:rsid w:val="00507A1C"/>
    <w:rsid w:val="00515073"/>
    <w:rsid w:val="00515DAE"/>
    <w:rsid w:val="00515FB0"/>
    <w:rsid w:val="00523C22"/>
    <w:rsid w:val="00524F95"/>
    <w:rsid w:val="00525F25"/>
    <w:rsid w:val="005267FC"/>
    <w:rsid w:val="005270EA"/>
    <w:rsid w:val="0053110B"/>
    <w:rsid w:val="005317BD"/>
    <w:rsid w:val="00537A86"/>
    <w:rsid w:val="005405D0"/>
    <w:rsid w:val="00543261"/>
    <w:rsid w:val="00543EDF"/>
    <w:rsid w:val="005457C7"/>
    <w:rsid w:val="00550281"/>
    <w:rsid w:val="00554666"/>
    <w:rsid w:val="00554AC0"/>
    <w:rsid w:val="00554EA9"/>
    <w:rsid w:val="00557908"/>
    <w:rsid w:val="005605CF"/>
    <w:rsid w:val="00560B6A"/>
    <w:rsid w:val="00561CD3"/>
    <w:rsid w:val="00562F91"/>
    <w:rsid w:val="00563355"/>
    <w:rsid w:val="00564AD8"/>
    <w:rsid w:val="00564B7B"/>
    <w:rsid w:val="00567AF1"/>
    <w:rsid w:val="00567EFD"/>
    <w:rsid w:val="00571386"/>
    <w:rsid w:val="00573560"/>
    <w:rsid w:val="00573E1F"/>
    <w:rsid w:val="005775E8"/>
    <w:rsid w:val="005811D9"/>
    <w:rsid w:val="00582C59"/>
    <w:rsid w:val="00585BD7"/>
    <w:rsid w:val="00587D6F"/>
    <w:rsid w:val="00593474"/>
    <w:rsid w:val="0059392E"/>
    <w:rsid w:val="00595A06"/>
    <w:rsid w:val="005A080E"/>
    <w:rsid w:val="005A12F7"/>
    <w:rsid w:val="005A23E4"/>
    <w:rsid w:val="005A4090"/>
    <w:rsid w:val="005A596F"/>
    <w:rsid w:val="005A756C"/>
    <w:rsid w:val="005B00A8"/>
    <w:rsid w:val="005B2D77"/>
    <w:rsid w:val="005B2E16"/>
    <w:rsid w:val="005B5B28"/>
    <w:rsid w:val="005C0B35"/>
    <w:rsid w:val="005C5666"/>
    <w:rsid w:val="005C5B69"/>
    <w:rsid w:val="005C7A91"/>
    <w:rsid w:val="005D1B0D"/>
    <w:rsid w:val="005D4200"/>
    <w:rsid w:val="005D5094"/>
    <w:rsid w:val="005D6E51"/>
    <w:rsid w:val="005E44CC"/>
    <w:rsid w:val="005E4D27"/>
    <w:rsid w:val="005E4DC3"/>
    <w:rsid w:val="005E53A5"/>
    <w:rsid w:val="005E6AB8"/>
    <w:rsid w:val="005F050A"/>
    <w:rsid w:val="005F0EA8"/>
    <w:rsid w:val="005F12DE"/>
    <w:rsid w:val="005F3384"/>
    <w:rsid w:val="005F3E6C"/>
    <w:rsid w:val="005F4895"/>
    <w:rsid w:val="006008B0"/>
    <w:rsid w:val="0060337E"/>
    <w:rsid w:val="00606A12"/>
    <w:rsid w:val="006202A1"/>
    <w:rsid w:val="00620A77"/>
    <w:rsid w:val="00622D00"/>
    <w:rsid w:val="00624CC9"/>
    <w:rsid w:val="00624CD5"/>
    <w:rsid w:val="00624E22"/>
    <w:rsid w:val="00627A9E"/>
    <w:rsid w:val="00631244"/>
    <w:rsid w:val="00636859"/>
    <w:rsid w:val="006377B9"/>
    <w:rsid w:val="006403E8"/>
    <w:rsid w:val="006424FB"/>
    <w:rsid w:val="00642DD0"/>
    <w:rsid w:val="0064305E"/>
    <w:rsid w:val="006448C0"/>
    <w:rsid w:val="00645849"/>
    <w:rsid w:val="00646829"/>
    <w:rsid w:val="00646DC4"/>
    <w:rsid w:val="00647A58"/>
    <w:rsid w:val="00652947"/>
    <w:rsid w:val="00653F25"/>
    <w:rsid w:val="00654B5B"/>
    <w:rsid w:val="00657C3B"/>
    <w:rsid w:val="00662386"/>
    <w:rsid w:val="006626F1"/>
    <w:rsid w:val="00665A37"/>
    <w:rsid w:val="00666900"/>
    <w:rsid w:val="00671AB0"/>
    <w:rsid w:val="00677CA3"/>
    <w:rsid w:val="00681C8D"/>
    <w:rsid w:val="006822B9"/>
    <w:rsid w:val="00686703"/>
    <w:rsid w:val="00686F49"/>
    <w:rsid w:val="00691FDD"/>
    <w:rsid w:val="006946FC"/>
    <w:rsid w:val="00694CE1"/>
    <w:rsid w:val="006954FD"/>
    <w:rsid w:val="006A0A0F"/>
    <w:rsid w:val="006A2196"/>
    <w:rsid w:val="006A6A67"/>
    <w:rsid w:val="006A775A"/>
    <w:rsid w:val="006B0B65"/>
    <w:rsid w:val="006B0E6B"/>
    <w:rsid w:val="006B1897"/>
    <w:rsid w:val="006B1C94"/>
    <w:rsid w:val="006B2B29"/>
    <w:rsid w:val="006B2B4E"/>
    <w:rsid w:val="006B339A"/>
    <w:rsid w:val="006B541D"/>
    <w:rsid w:val="006B7939"/>
    <w:rsid w:val="006C07F4"/>
    <w:rsid w:val="006C1473"/>
    <w:rsid w:val="006C2827"/>
    <w:rsid w:val="006C2B05"/>
    <w:rsid w:val="006C4E32"/>
    <w:rsid w:val="006C657B"/>
    <w:rsid w:val="006C7471"/>
    <w:rsid w:val="006D0288"/>
    <w:rsid w:val="006D1294"/>
    <w:rsid w:val="006D1DBE"/>
    <w:rsid w:val="006D3F7C"/>
    <w:rsid w:val="006D7F2F"/>
    <w:rsid w:val="006E07E1"/>
    <w:rsid w:val="006E1596"/>
    <w:rsid w:val="006E180D"/>
    <w:rsid w:val="006E2FF9"/>
    <w:rsid w:val="006E3524"/>
    <w:rsid w:val="006E56D4"/>
    <w:rsid w:val="006E59A6"/>
    <w:rsid w:val="006E5C74"/>
    <w:rsid w:val="006E6A49"/>
    <w:rsid w:val="006F29C3"/>
    <w:rsid w:val="006F2AC9"/>
    <w:rsid w:val="006F3149"/>
    <w:rsid w:val="006F335B"/>
    <w:rsid w:val="006F628F"/>
    <w:rsid w:val="006F6CB9"/>
    <w:rsid w:val="00700EB4"/>
    <w:rsid w:val="00703B72"/>
    <w:rsid w:val="00703B78"/>
    <w:rsid w:val="00721E42"/>
    <w:rsid w:val="00722099"/>
    <w:rsid w:val="00730BC8"/>
    <w:rsid w:val="00731ADA"/>
    <w:rsid w:val="00735CFA"/>
    <w:rsid w:val="00743ACD"/>
    <w:rsid w:val="007471F4"/>
    <w:rsid w:val="0075074C"/>
    <w:rsid w:val="007532E5"/>
    <w:rsid w:val="007533E4"/>
    <w:rsid w:val="007535E0"/>
    <w:rsid w:val="00757683"/>
    <w:rsid w:val="00757E1F"/>
    <w:rsid w:val="0076244F"/>
    <w:rsid w:val="0076455E"/>
    <w:rsid w:val="00765F6B"/>
    <w:rsid w:val="00771396"/>
    <w:rsid w:val="00772E89"/>
    <w:rsid w:val="00773DD8"/>
    <w:rsid w:val="00780782"/>
    <w:rsid w:val="0078348E"/>
    <w:rsid w:val="00785C9B"/>
    <w:rsid w:val="00786D6C"/>
    <w:rsid w:val="00790F39"/>
    <w:rsid w:val="007912DD"/>
    <w:rsid w:val="007924E5"/>
    <w:rsid w:val="00796DFD"/>
    <w:rsid w:val="00797385"/>
    <w:rsid w:val="007A0267"/>
    <w:rsid w:val="007A0C4C"/>
    <w:rsid w:val="007A0CEE"/>
    <w:rsid w:val="007A51EF"/>
    <w:rsid w:val="007A7828"/>
    <w:rsid w:val="007B0937"/>
    <w:rsid w:val="007B5518"/>
    <w:rsid w:val="007B602E"/>
    <w:rsid w:val="007B6B53"/>
    <w:rsid w:val="007D0704"/>
    <w:rsid w:val="007D1AC2"/>
    <w:rsid w:val="007D2FC6"/>
    <w:rsid w:val="007D6238"/>
    <w:rsid w:val="007E099A"/>
    <w:rsid w:val="007E28B2"/>
    <w:rsid w:val="007E586A"/>
    <w:rsid w:val="007E5967"/>
    <w:rsid w:val="007E7B0D"/>
    <w:rsid w:val="007F1DF7"/>
    <w:rsid w:val="007F2DE8"/>
    <w:rsid w:val="007F3CAE"/>
    <w:rsid w:val="007F41DD"/>
    <w:rsid w:val="007F55B2"/>
    <w:rsid w:val="007F5E1D"/>
    <w:rsid w:val="007F695D"/>
    <w:rsid w:val="007F7105"/>
    <w:rsid w:val="007F7EF9"/>
    <w:rsid w:val="008034BE"/>
    <w:rsid w:val="00805570"/>
    <w:rsid w:val="0081096F"/>
    <w:rsid w:val="00816736"/>
    <w:rsid w:val="00817125"/>
    <w:rsid w:val="00821BE5"/>
    <w:rsid w:val="00822117"/>
    <w:rsid w:val="00827533"/>
    <w:rsid w:val="0083171A"/>
    <w:rsid w:val="00833FB9"/>
    <w:rsid w:val="0083468F"/>
    <w:rsid w:val="008352DF"/>
    <w:rsid w:val="00844F9B"/>
    <w:rsid w:val="008467F1"/>
    <w:rsid w:val="008478B0"/>
    <w:rsid w:val="008537E5"/>
    <w:rsid w:val="0085442F"/>
    <w:rsid w:val="00854FC9"/>
    <w:rsid w:val="008572EF"/>
    <w:rsid w:val="00861712"/>
    <w:rsid w:val="00867222"/>
    <w:rsid w:val="00867254"/>
    <w:rsid w:val="00872A58"/>
    <w:rsid w:val="008748D7"/>
    <w:rsid w:val="00874B1B"/>
    <w:rsid w:val="008765C6"/>
    <w:rsid w:val="008816BB"/>
    <w:rsid w:val="00890EC4"/>
    <w:rsid w:val="00893450"/>
    <w:rsid w:val="00893DC5"/>
    <w:rsid w:val="008A0558"/>
    <w:rsid w:val="008A5F64"/>
    <w:rsid w:val="008A78B0"/>
    <w:rsid w:val="008B21A9"/>
    <w:rsid w:val="008B33FA"/>
    <w:rsid w:val="008B5405"/>
    <w:rsid w:val="008B726D"/>
    <w:rsid w:val="008B7717"/>
    <w:rsid w:val="008C1DC5"/>
    <w:rsid w:val="008C31E8"/>
    <w:rsid w:val="008C3505"/>
    <w:rsid w:val="008C4330"/>
    <w:rsid w:val="008C49B3"/>
    <w:rsid w:val="008C4C43"/>
    <w:rsid w:val="008C509D"/>
    <w:rsid w:val="008C5286"/>
    <w:rsid w:val="008C78A0"/>
    <w:rsid w:val="008D2912"/>
    <w:rsid w:val="008D3A1D"/>
    <w:rsid w:val="008D3ADF"/>
    <w:rsid w:val="008D701C"/>
    <w:rsid w:val="008E18D4"/>
    <w:rsid w:val="008E232B"/>
    <w:rsid w:val="008E4994"/>
    <w:rsid w:val="008E5D60"/>
    <w:rsid w:val="008E6DE6"/>
    <w:rsid w:val="008F08F8"/>
    <w:rsid w:val="008F2FE3"/>
    <w:rsid w:val="009018A9"/>
    <w:rsid w:val="009037C7"/>
    <w:rsid w:val="00905B74"/>
    <w:rsid w:val="00907609"/>
    <w:rsid w:val="00910931"/>
    <w:rsid w:val="0091604F"/>
    <w:rsid w:val="009166BC"/>
    <w:rsid w:val="00920787"/>
    <w:rsid w:val="009219E9"/>
    <w:rsid w:val="009225C7"/>
    <w:rsid w:val="00925F34"/>
    <w:rsid w:val="009268AF"/>
    <w:rsid w:val="00932C6F"/>
    <w:rsid w:val="0093319C"/>
    <w:rsid w:val="009400FC"/>
    <w:rsid w:val="00943EBD"/>
    <w:rsid w:val="009470BA"/>
    <w:rsid w:val="00950CB8"/>
    <w:rsid w:val="00951597"/>
    <w:rsid w:val="009558A5"/>
    <w:rsid w:val="009559D6"/>
    <w:rsid w:val="0095665F"/>
    <w:rsid w:val="00960CC8"/>
    <w:rsid w:val="00962A47"/>
    <w:rsid w:val="0096403F"/>
    <w:rsid w:val="00967398"/>
    <w:rsid w:val="009673A5"/>
    <w:rsid w:val="00967D37"/>
    <w:rsid w:val="00967ED5"/>
    <w:rsid w:val="009753DA"/>
    <w:rsid w:val="009777AE"/>
    <w:rsid w:val="00981EC6"/>
    <w:rsid w:val="00982687"/>
    <w:rsid w:val="00984FF5"/>
    <w:rsid w:val="00986012"/>
    <w:rsid w:val="00987C46"/>
    <w:rsid w:val="009A6BE5"/>
    <w:rsid w:val="009B1143"/>
    <w:rsid w:val="009B3510"/>
    <w:rsid w:val="009B45DB"/>
    <w:rsid w:val="009B4807"/>
    <w:rsid w:val="009B760F"/>
    <w:rsid w:val="009C5FDF"/>
    <w:rsid w:val="009C78FB"/>
    <w:rsid w:val="009D165B"/>
    <w:rsid w:val="009D44A8"/>
    <w:rsid w:val="009D5471"/>
    <w:rsid w:val="009D7A80"/>
    <w:rsid w:val="009E07F5"/>
    <w:rsid w:val="009E4B70"/>
    <w:rsid w:val="009E50A6"/>
    <w:rsid w:val="009F0437"/>
    <w:rsid w:val="009F1D7E"/>
    <w:rsid w:val="009F1F64"/>
    <w:rsid w:val="009F23F5"/>
    <w:rsid w:val="009F667E"/>
    <w:rsid w:val="00A011BB"/>
    <w:rsid w:val="00A04065"/>
    <w:rsid w:val="00A06819"/>
    <w:rsid w:val="00A1599C"/>
    <w:rsid w:val="00A20114"/>
    <w:rsid w:val="00A20673"/>
    <w:rsid w:val="00A22897"/>
    <w:rsid w:val="00A2315E"/>
    <w:rsid w:val="00A2374E"/>
    <w:rsid w:val="00A23BD1"/>
    <w:rsid w:val="00A246C3"/>
    <w:rsid w:val="00A259D9"/>
    <w:rsid w:val="00A30A87"/>
    <w:rsid w:val="00A34949"/>
    <w:rsid w:val="00A353CF"/>
    <w:rsid w:val="00A37248"/>
    <w:rsid w:val="00A401D2"/>
    <w:rsid w:val="00A43773"/>
    <w:rsid w:val="00A44679"/>
    <w:rsid w:val="00A458D7"/>
    <w:rsid w:val="00A45B5E"/>
    <w:rsid w:val="00A45F0D"/>
    <w:rsid w:val="00A477C2"/>
    <w:rsid w:val="00A55791"/>
    <w:rsid w:val="00A55B15"/>
    <w:rsid w:val="00A55BB4"/>
    <w:rsid w:val="00A56331"/>
    <w:rsid w:val="00A56967"/>
    <w:rsid w:val="00A606DF"/>
    <w:rsid w:val="00A63DA1"/>
    <w:rsid w:val="00A649BA"/>
    <w:rsid w:val="00A70ED1"/>
    <w:rsid w:val="00A72EA8"/>
    <w:rsid w:val="00A7691F"/>
    <w:rsid w:val="00A770FE"/>
    <w:rsid w:val="00A81E43"/>
    <w:rsid w:val="00A83AAA"/>
    <w:rsid w:val="00A86D85"/>
    <w:rsid w:val="00A87B54"/>
    <w:rsid w:val="00A94861"/>
    <w:rsid w:val="00A954B8"/>
    <w:rsid w:val="00AA1BED"/>
    <w:rsid w:val="00AA362C"/>
    <w:rsid w:val="00AA49FF"/>
    <w:rsid w:val="00AA4F3A"/>
    <w:rsid w:val="00AA7241"/>
    <w:rsid w:val="00AA7B1F"/>
    <w:rsid w:val="00AB0CEA"/>
    <w:rsid w:val="00AB112F"/>
    <w:rsid w:val="00AB60FB"/>
    <w:rsid w:val="00AB77D1"/>
    <w:rsid w:val="00AC3A1D"/>
    <w:rsid w:val="00AC620C"/>
    <w:rsid w:val="00AD6EC9"/>
    <w:rsid w:val="00AD7D3A"/>
    <w:rsid w:val="00AE1D81"/>
    <w:rsid w:val="00AE5AC9"/>
    <w:rsid w:val="00AE7AF2"/>
    <w:rsid w:val="00AF0431"/>
    <w:rsid w:val="00AF100E"/>
    <w:rsid w:val="00AF30C8"/>
    <w:rsid w:val="00AF469E"/>
    <w:rsid w:val="00AF55E9"/>
    <w:rsid w:val="00B03A8F"/>
    <w:rsid w:val="00B03EFC"/>
    <w:rsid w:val="00B048AE"/>
    <w:rsid w:val="00B048C1"/>
    <w:rsid w:val="00B061E4"/>
    <w:rsid w:val="00B07550"/>
    <w:rsid w:val="00B07A0E"/>
    <w:rsid w:val="00B10850"/>
    <w:rsid w:val="00B10912"/>
    <w:rsid w:val="00B126D1"/>
    <w:rsid w:val="00B130B0"/>
    <w:rsid w:val="00B13423"/>
    <w:rsid w:val="00B13432"/>
    <w:rsid w:val="00B14687"/>
    <w:rsid w:val="00B14C99"/>
    <w:rsid w:val="00B2248E"/>
    <w:rsid w:val="00B24B47"/>
    <w:rsid w:val="00B26FC0"/>
    <w:rsid w:val="00B32A53"/>
    <w:rsid w:val="00B36B26"/>
    <w:rsid w:val="00B40C74"/>
    <w:rsid w:val="00B42A2F"/>
    <w:rsid w:val="00B43646"/>
    <w:rsid w:val="00B46E84"/>
    <w:rsid w:val="00B5419A"/>
    <w:rsid w:val="00B54B32"/>
    <w:rsid w:val="00B54FBD"/>
    <w:rsid w:val="00B55A97"/>
    <w:rsid w:val="00B576E0"/>
    <w:rsid w:val="00B57FC4"/>
    <w:rsid w:val="00B603FE"/>
    <w:rsid w:val="00B63876"/>
    <w:rsid w:val="00B65207"/>
    <w:rsid w:val="00B71630"/>
    <w:rsid w:val="00B71C8C"/>
    <w:rsid w:val="00B74776"/>
    <w:rsid w:val="00B75E2D"/>
    <w:rsid w:val="00B77444"/>
    <w:rsid w:val="00B819B5"/>
    <w:rsid w:val="00B81EC1"/>
    <w:rsid w:val="00B84E82"/>
    <w:rsid w:val="00B85810"/>
    <w:rsid w:val="00B8795E"/>
    <w:rsid w:val="00B91CF8"/>
    <w:rsid w:val="00B92B1B"/>
    <w:rsid w:val="00B92C98"/>
    <w:rsid w:val="00B92D49"/>
    <w:rsid w:val="00B9301F"/>
    <w:rsid w:val="00B94238"/>
    <w:rsid w:val="00B95E31"/>
    <w:rsid w:val="00B96901"/>
    <w:rsid w:val="00BA0CEF"/>
    <w:rsid w:val="00BA1DE0"/>
    <w:rsid w:val="00BA3984"/>
    <w:rsid w:val="00BB2ECA"/>
    <w:rsid w:val="00BB3DF7"/>
    <w:rsid w:val="00BB4A87"/>
    <w:rsid w:val="00BB667D"/>
    <w:rsid w:val="00BB7DEA"/>
    <w:rsid w:val="00BC058A"/>
    <w:rsid w:val="00BC2482"/>
    <w:rsid w:val="00BC2A61"/>
    <w:rsid w:val="00BC32B5"/>
    <w:rsid w:val="00BC4BB8"/>
    <w:rsid w:val="00BC6BF5"/>
    <w:rsid w:val="00BC7573"/>
    <w:rsid w:val="00BC7E31"/>
    <w:rsid w:val="00BD17ED"/>
    <w:rsid w:val="00BD1AF5"/>
    <w:rsid w:val="00BD1E18"/>
    <w:rsid w:val="00BD6073"/>
    <w:rsid w:val="00BD6F72"/>
    <w:rsid w:val="00BD73AF"/>
    <w:rsid w:val="00BD7B10"/>
    <w:rsid w:val="00BE3E79"/>
    <w:rsid w:val="00BF2041"/>
    <w:rsid w:val="00BF6C7E"/>
    <w:rsid w:val="00C0037E"/>
    <w:rsid w:val="00C005AB"/>
    <w:rsid w:val="00C01029"/>
    <w:rsid w:val="00C0248D"/>
    <w:rsid w:val="00C02641"/>
    <w:rsid w:val="00C03A73"/>
    <w:rsid w:val="00C03DB0"/>
    <w:rsid w:val="00C06B51"/>
    <w:rsid w:val="00C12DD7"/>
    <w:rsid w:val="00C17918"/>
    <w:rsid w:val="00C22067"/>
    <w:rsid w:val="00C238D0"/>
    <w:rsid w:val="00C2431D"/>
    <w:rsid w:val="00C25A14"/>
    <w:rsid w:val="00C2686A"/>
    <w:rsid w:val="00C33E97"/>
    <w:rsid w:val="00C375E1"/>
    <w:rsid w:val="00C413B2"/>
    <w:rsid w:val="00C41A0C"/>
    <w:rsid w:val="00C421DF"/>
    <w:rsid w:val="00C4534C"/>
    <w:rsid w:val="00C45783"/>
    <w:rsid w:val="00C531A8"/>
    <w:rsid w:val="00C533F6"/>
    <w:rsid w:val="00C54185"/>
    <w:rsid w:val="00C60972"/>
    <w:rsid w:val="00C60C34"/>
    <w:rsid w:val="00C60FD2"/>
    <w:rsid w:val="00C639A4"/>
    <w:rsid w:val="00C63ED1"/>
    <w:rsid w:val="00C67D2A"/>
    <w:rsid w:val="00C75338"/>
    <w:rsid w:val="00C75D41"/>
    <w:rsid w:val="00C81406"/>
    <w:rsid w:val="00C84B5A"/>
    <w:rsid w:val="00C85378"/>
    <w:rsid w:val="00C861EA"/>
    <w:rsid w:val="00C8724B"/>
    <w:rsid w:val="00C87961"/>
    <w:rsid w:val="00C91985"/>
    <w:rsid w:val="00C92B61"/>
    <w:rsid w:val="00C97083"/>
    <w:rsid w:val="00CA07ED"/>
    <w:rsid w:val="00CB3E24"/>
    <w:rsid w:val="00CB7D0D"/>
    <w:rsid w:val="00CC26ED"/>
    <w:rsid w:val="00CC47AC"/>
    <w:rsid w:val="00CC6BB3"/>
    <w:rsid w:val="00CD44A2"/>
    <w:rsid w:val="00CD5602"/>
    <w:rsid w:val="00CD677A"/>
    <w:rsid w:val="00CD730E"/>
    <w:rsid w:val="00CE062B"/>
    <w:rsid w:val="00CE1A8E"/>
    <w:rsid w:val="00CE1BE3"/>
    <w:rsid w:val="00CE29DB"/>
    <w:rsid w:val="00CF1F0A"/>
    <w:rsid w:val="00CF29D3"/>
    <w:rsid w:val="00CF312F"/>
    <w:rsid w:val="00CF45D3"/>
    <w:rsid w:val="00CF522B"/>
    <w:rsid w:val="00CF5350"/>
    <w:rsid w:val="00CF7F20"/>
    <w:rsid w:val="00D002FD"/>
    <w:rsid w:val="00D02D2A"/>
    <w:rsid w:val="00D05C3B"/>
    <w:rsid w:val="00D12D3C"/>
    <w:rsid w:val="00D1475A"/>
    <w:rsid w:val="00D147D9"/>
    <w:rsid w:val="00D17CAB"/>
    <w:rsid w:val="00D20D9C"/>
    <w:rsid w:val="00D211E5"/>
    <w:rsid w:val="00D2153A"/>
    <w:rsid w:val="00D22DBE"/>
    <w:rsid w:val="00D242ED"/>
    <w:rsid w:val="00D265E0"/>
    <w:rsid w:val="00D44FD6"/>
    <w:rsid w:val="00D470C4"/>
    <w:rsid w:val="00D47C45"/>
    <w:rsid w:val="00D5031F"/>
    <w:rsid w:val="00D51316"/>
    <w:rsid w:val="00D60C16"/>
    <w:rsid w:val="00D62FE8"/>
    <w:rsid w:val="00D63272"/>
    <w:rsid w:val="00D63F0F"/>
    <w:rsid w:val="00D649CA"/>
    <w:rsid w:val="00D70B99"/>
    <w:rsid w:val="00D7125C"/>
    <w:rsid w:val="00D74627"/>
    <w:rsid w:val="00D747B7"/>
    <w:rsid w:val="00D76A25"/>
    <w:rsid w:val="00D77C96"/>
    <w:rsid w:val="00D808B9"/>
    <w:rsid w:val="00D82071"/>
    <w:rsid w:val="00D8228D"/>
    <w:rsid w:val="00D824DD"/>
    <w:rsid w:val="00D82E55"/>
    <w:rsid w:val="00D83E25"/>
    <w:rsid w:val="00D84C7F"/>
    <w:rsid w:val="00D86441"/>
    <w:rsid w:val="00D8738B"/>
    <w:rsid w:val="00D8755D"/>
    <w:rsid w:val="00D87FA7"/>
    <w:rsid w:val="00D91036"/>
    <w:rsid w:val="00D916D7"/>
    <w:rsid w:val="00D92003"/>
    <w:rsid w:val="00D920DE"/>
    <w:rsid w:val="00D966C1"/>
    <w:rsid w:val="00DA067D"/>
    <w:rsid w:val="00DA2D3A"/>
    <w:rsid w:val="00DA2F53"/>
    <w:rsid w:val="00DA7C85"/>
    <w:rsid w:val="00DB0802"/>
    <w:rsid w:val="00DB2125"/>
    <w:rsid w:val="00DB4B3B"/>
    <w:rsid w:val="00DC0E9C"/>
    <w:rsid w:val="00DC2DA1"/>
    <w:rsid w:val="00DC4C8A"/>
    <w:rsid w:val="00DD12AE"/>
    <w:rsid w:val="00DD2316"/>
    <w:rsid w:val="00DE1A73"/>
    <w:rsid w:val="00DE297F"/>
    <w:rsid w:val="00DE5065"/>
    <w:rsid w:val="00DE76C7"/>
    <w:rsid w:val="00DE79E7"/>
    <w:rsid w:val="00DE7B3C"/>
    <w:rsid w:val="00DF5EF6"/>
    <w:rsid w:val="00DF6163"/>
    <w:rsid w:val="00DF678C"/>
    <w:rsid w:val="00DF72AA"/>
    <w:rsid w:val="00E01477"/>
    <w:rsid w:val="00E02E89"/>
    <w:rsid w:val="00E043DF"/>
    <w:rsid w:val="00E10DAA"/>
    <w:rsid w:val="00E15044"/>
    <w:rsid w:val="00E15FD9"/>
    <w:rsid w:val="00E16E9B"/>
    <w:rsid w:val="00E21352"/>
    <w:rsid w:val="00E2157D"/>
    <w:rsid w:val="00E26E8E"/>
    <w:rsid w:val="00E32F14"/>
    <w:rsid w:val="00E36C5D"/>
    <w:rsid w:val="00E37F1B"/>
    <w:rsid w:val="00E415FA"/>
    <w:rsid w:val="00E41A4B"/>
    <w:rsid w:val="00E508F1"/>
    <w:rsid w:val="00E512DD"/>
    <w:rsid w:val="00E52B05"/>
    <w:rsid w:val="00E54C44"/>
    <w:rsid w:val="00E60010"/>
    <w:rsid w:val="00E62C2B"/>
    <w:rsid w:val="00E63093"/>
    <w:rsid w:val="00E632B6"/>
    <w:rsid w:val="00E63975"/>
    <w:rsid w:val="00E644F0"/>
    <w:rsid w:val="00E66362"/>
    <w:rsid w:val="00E70230"/>
    <w:rsid w:val="00E72B0C"/>
    <w:rsid w:val="00E87F2F"/>
    <w:rsid w:val="00E90611"/>
    <w:rsid w:val="00E931CD"/>
    <w:rsid w:val="00E93374"/>
    <w:rsid w:val="00E939E6"/>
    <w:rsid w:val="00E9465F"/>
    <w:rsid w:val="00E94E24"/>
    <w:rsid w:val="00EA105B"/>
    <w:rsid w:val="00EA2462"/>
    <w:rsid w:val="00EA5CAA"/>
    <w:rsid w:val="00EA7BE2"/>
    <w:rsid w:val="00EB1FD5"/>
    <w:rsid w:val="00EB2241"/>
    <w:rsid w:val="00EB63E8"/>
    <w:rsid w:val="00EB7612"/>
    <w:rsid w:val="00EC1C53"/>
    <w:rsid w:val="00EC25B6"/>
    <w:rsid w:val="00EC6E8F"/>
    <w:rsid w:val="00EC7D2B"/>
    <w:rsid w:val="00ED0060"/>
    <w:rsid w:val="00ED2A49"/>
    <w:rsid w:val="00ED6397"/>
    <w:rsid w:val="00ED6402"/>
    <w:rsid w:val="00ED7581"/>
    <w:rsid w:val="00EE206F"/>
    <w:rsid w:val="00EE293E"/>
    <w:rsid w:val="00EE62C7"/>
    <w:rsid w:val="00EF006D"/>
    <w:rsid w:val="00EF01F9"/>
    <w:rsid w:val="00EF0F28"/>
    <w:rsid w:val="00EF17AF"/>
    <w:rsid w:val="00F0371A"/>
    <w:rsid w:val="00F03D01"/>
    <w:rsid w:val="00F0516C"/>
    <w:rsid w:val="00F06241"/>
    <w:rsid w:val="00F07794"/>
    <w:rsid w:val="00F07A49"/>
    <w:rsid w:val="00F10C64"/>
    <w:rsid w:val="00F1261F"/>
    <w:rsid w:val="00F14339"/>
    <w:rsid w:val="00F14424"/>
    <w:rsid w:val="00F14759"/>
    <w:rsid w:val="00F27485"/>
    <w:rsid w:val="00F30109"/>
    <w:rsid w:val="00F33005"/>
    <w:rsid w:val="00F33074"/>
    <w:rsid w:val="00F4196A"/>
    <w:rsid w:val="00F452AE"/>
    <w:rsid w:val="00F471C5"/>
    <w:rsid w:val="00F52113"/>
    <w:rsid w:val="00F53945"/>
    <w:rsid w:val="00F54B6F"/>
    <w:rsid w:val="00F55CE0"/>
    <w:rsid w:val="00F56570"/>
    <w:rsid w:val="00F56E63"/>
    <w:rsid w:val="00F60448"/>
    <w:rsid w:val="00F62F9C"/>
    <w:rsid w:val="00F631F9"/>
    <w:rsid w:val="00F655BA"/>
    <w:rsid w:val="00F65609"/>
    <w:rsid w:val="00F66807"/>
    <w:rsid w:val="00F669E9"/>
    <w:rsid w:val="00F67602"/>
    <w:rsid w:val="00F67F03"/>
    <w:rsid w:val="00F71342"/>
    <w:rsid w:val="00F728EC"/>
    <w:rsid w:val="00F7481B"/>
    <w:rsid w:val="00F76F30"/>
    <w:rsid w:val="00F820A6"/>
    <w:rsid w:val="00F82FA1"/>
    <w:rsid w:val="00F830CA"/>
    <w:rsid w:val="00F93659"/>
    <w:rsid w:val="00F96AB3"/>
    <w:rsid w:val="00FA0F2D"/>
    <w:rsid w:val="00FA211F"/>
    <w:rsid w:val="00FA7D89"/>
    <w:rsid w:val="00FB04E6"/>
    <w:rsid w:val="00FB582A"/>
    <w:rsid w:val="00FC15D2"/>
    <w:rsid w:val="00FC5D8F"/>
    <w:rsid w:val="00FD06D5"/>
    <w:rsid w:val="00FD7DDF"/>
    <w:rsid w:val="00FE0BA5"/>
    <w:rsid w:val="00FE2864"/>
    <w:rsid w:val="00FE392F"/>
    <w:rsid w:val="00FE6F6C"/>
    <w:rsid w:val="00FE73A5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F5B363"/>
  <w15:docId w15:val="{294C2E2D-523B-49CF-AE53-5C1D7A0D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3FA"/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Corpsdetexte"/>
    <w:qFormat/>
    <w:rsid w:val="00C60FD2"/>
    <w:pPr>
      <w:keepNext/>
      <w:numPr>
        <w:numId w:val="2"/>
      </w:numPr>
      <w:tabs>
        <w:tab w:val="left" w:pos="567"/>
      </w:tabs>
      <w:spacing w:before="240" w:after="120"/>
      <w:outlineLvl w:val="0"/>
    </w:pPr>
    <w:rPr>
      <w:rFonts w:cs="Arial"/>
      <w:b/>
      <w:sz w:val="28"/>
    </w:rPr>
  </w:style>
  <w:style w:type="paragraph" w:styleId="Titre2">
    <w:name w:val="heading 2"/>
    <w:basedOn w:val="Normal"/>
    <w:next w:val="Corpsdetexte"/>
    <w:qFormat/>
    <w:rsid w:val="005457C7"/>
    <w:pPr>
      <w:keepNext/>
      <w:numPr>
        <w:ilvl w:val="1"/>
        <w:numId w:val="2"/>
      </w:numPr>
      <w:spacing w:before="240" w:after="240"/>
      <w:ind w:left="737" w:hanging="510"/>
      <w:outlineLvl w:val="1"/>
    </w:pPr>
    <w:rPr>
      <w:rFonts w:ascii="Arial" w:hAnsi="Arial" w:cs="Arial"/>
      <w:b/>
      <w:bCs/>
      <w:szCs w:val="28"/>
    </w:rPr>
  </w:style>
  <w:style w:type="paragraph" w:styleId="Titre3">
    <w:name w:val="heading 3"/>
    <w:basedOn w:val="Normal"/>
    <w:next w:val="Corpsdetexte"/>
    <w:qFormat/>
    <w:rsid w:val="0017033C"/>
    <w:pPr>
      <w:keepNext/>
      <w:numPr>
        <w:ilvl w:val="2"/>
        <w:numId w:val="2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Corpsdetexte"/>
    <w:qFormat/>
    <w:rsid w:val="0017033C"/>
    <w:pPr>
      <w:keepNext/>
      <w:numPr>
        <w:ilvl w:val="3"/>
        <w:numId w:val="2"/>
      </w:numPr>
      <w:spacing w:before="240" w:after="120"/>
      <w:outlineLvl w:val="3"/>
    </w:pPr>
    <w:rPr>
      <w:rFonts w:ascii="Arial" w:hAnsi="Arial" w:cs="Arial"/>
      <w:b/>
      <w:bCs/>
      <w:szCs w:val="28"/>
    </w:rPr>
  </w:style>
  <w:style w:type="paragraph" w:styleId="Titre5">
    <w:name w:val="heading 5"/>
    <w:basedOn w:val="Normal"/>
    <w:next w:val="Corpsdetexte"/>
    <w:qFormat/>
    <w:rsid w:val="0017033C"/>
    <w:pPr>
      <w:keepNext/>
      <w:keepLines/>
      <w:numPr>
        <w:ilvl w:val="4"/>
        <w:numId w:val="2"/>
      </w:numPr>
      <w:spacing w:before="240" w:after="120"/>
      <w:outlineLvl w:val="4"/>
    </w:pPr>
    <w:rPr>
      <w:rFonts w:ascii="Arial" w:hAnsi="Arial" w:cs="Arial"/>
      <w:szCs w:val="26"/>
    </w:rPr>
  </w:style>
  <w:style w:type="paragraph" w:styleId="Titre6">
    <w:name w:val="heading 6"/>
    <w:basedOn w:val="Normal"/>
    <w:next w:val="Normal"/>
    <w:qFormat/>
    <w:rsid w:val="0017033C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7033C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itre8">
    <w:name w:val="heading 8"/>
    <w:basedOn w:val="Normal"/>
    <w:next w:val="Normal"/>
    <w:qFormat/>
    <w:rsid w:val="0017033C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Titre9">
    <w:name w:val="heading 9"/>
    <w:basedOn w:val="Normal"/>
    <w:next w:val="Normal"/>
    <w:qFormat/>
    <w:rsid w:val="0017033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7033C"/>
    <w:pPr>
      <w:tabs>
        <w:tab w:val="center" w:pos="4820"/>
        <w:tab w:val="right" w:pos="9639"/>
      </w:tabs>
    </w:pPr>
    <w:rPr>
      <w:rFonts w:ascii="Arial" w:hAnsi="Arial"/>
    </w:rPr>
  </w:style>
  <w:style w:type="paragraph" w:styleId="Pieddepage">
    <w:name w:val="footer"/>
    <w:basedOn w:val="Normal"/>
    <w:rsid w:val="0017033C"/>
    <w:pPr>
      <w:tabs>
        <w:tab w:val="center" w:pos="4820"/>
        <w:tab w:val="right" w:pos="9639"/>
      </w:tabs>
    </w:pPr>
    <w:rPr>
      <w:rFonts w:ascii="Arial" w:hAnsi="Arial"/>
      <w:sz w:val="18"/>
    </w:rPr>
  </w:style>
  <w:style w:type="character" w:styleId="Numrodepage">
    <w:name w:val="page number"/>
    <w:basedOn w:val="Policepardfaut"/>
    <w:rsid w:val="0017033C"/>
  </w:style>
  <w:style w:type="paragraph" w:customStyle="1" w:styleId="Listing">
    <w:name w:val="Listing"/>
    <w:basedOn w:val="Normal"/>
    <w:rsid w:val="0017033C"/>
    <w:pPr>
      <w:keepNext/>
      <w:keepLines/>
    </w:pPr>
    <w:rPr>
      <w:rFonts w:ascii="Courier New" w:hAnsi="Courier New" w:cs="Courier New"/>
      <w:sz w:val="20"/>
    </w:rPr>
  </w:style>
  <w:style w:type="paragraph" w:styleId="Titre">
    <w:name w:val="Title"/>
    <w:basedOn w:val="Normal"/>
    <w:next w:val="Corpsdetexte"/>
    <w:qFormat/>
    <w:rsid w:val="008B33FA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rpsdetexte">
    <w:name w:val="Body Text"/>
    <w:basedOn w:val="Normal"/>
    <w:link w:val="CorpsdetexteCar"/>
    <w:rsid w:val="0017033C"/>
    <w:pPr>
      <w:spacing w:after="120"/>
      <w:jc w:val="both"/>
    </w:pPr>
  </w:style>
  <w:style w:type="paragraph" w:customStyle="1" w:styleId="Listingfin">
    <w:name w:val="Listing fin"/>
    <w:basedOn w:val="Listing"/>
    <w:next w:val="Corpsdetexte"/>
    <w:rsid w:val="0017033C"/>
    <w:pPr>
      <w:keepNext w:val="0"/>
      <w:spacing w:after="120"/>
    </w:pPr>
  </w:style>
  <w:style w:type="paragraph" w:customStyle="1" w:styleId="Listecocher">
    <w:name w:val="Liste à cocher"/>
    <w:basedOn w:val="Normal"/>
    <w:rsid w:val="00B819B5"/>
    <w:pPr>
      <w:numPr>
        <w:numId w:val="1"/>
      </w:numPr>
      <w:tabs>
        <w:tab w:val="left" w:pos="1134"/>
      </w:tabs>
      <w:spacing w:after="120"/>
    </w:pPr>
  </w:style>
  <w:style w:type="paragraph" w:styleId="Listepuces">
    <w:name w:val="List Bullet"/>
    <w:basedOn w:val="Normal"/>
    <w:autoRedefine/>
    <w:rsid w:val="0017033C"/>
    <w:pPr>
      <w:numPr>
        <w:numId w:val="8"/>
      </w:numPr>
      <w:tabs>
        <w:tab w:val="clear" w:pos="927"/>
      </w:tabs>
      <w:spacing w:after="120"/>
    </w:pPr>
  </w:style>
  <w:style w:type="paragraph" w:styleId="Listepuces2">
    <w:name w:val="List Bullet 2"/>
    <w:basedOn w:val="Normal"/>
    <w:autoRedefine/>
    <w:rsid w:val="0017033C"/>
    <w:pPr>
      <w:numPr>
        <w:numId w:val="9"/>
      </w:numPr>
      <w:tabs>
        <w:tab w:val="clear" w:pos="1211"/>
      </w:tabs>
      <w:spacing w:after="120"/>
      <w:ind w:left="1135" w:hanging="284"/>
    </w:pPr>
  </w:style>
  <w:style w:type="paragraph" w:styleId="Listepuces3">
    <w:name w:val="List Bullet 3"/>
    <w:basedOn w:val="Normal"/>
    <w:autoRedefine/>
    <w:rsid w:val="0017033C"/>
    <w:pPr>
      <w:numPr>
        <w:numId w:val="10"/>
      </w:numPr>
      <w:tabs>
        <w:tab w:val="clear" w:pos="1494"/>
      </w:tabs>
      <w:spacing w:after="120"/>
    </w:pPr>
  </w:style>
  <w:style w:type="paragraph" w:styleId="Listepuces4">
    <w:name w:val="List Bullet 4"/>
    <w:basedOn w:val="Normal"/>
    <w:autoRedefine/>
    <w:rsid w:val="0017033C"/>
    <w:pPr>
      <w:numPr>
        <w:numId w:val="11"/>
      </w:numPr>
      <w:tabs>
        <w:tab w:val="clear" w:pos="1778"/>
      </w:tabs>
      <w:spacing w:after="120"/>
    </w:pPr>
  </w:style>
  <w:style w:type="paragraph" w:styleId="Listepuces5">
    <w:name w:val="List Bullet 5"/>
    <w:basedOn w:val="Normal"/>
    <w:autoRedefine/>
    <w:rsid w:val="0017033C"/>
    <w:pPr>
      <w:numPr>
        <w:numId w:val="12"/>
      </w:numPr>
      <w:spacing w:after="120"/>
    </w:pPr>
  </w:style>
  <w:style w:type="paragraph" w:styleId="Notedebasdepage">
    <w:name w:val="footnote text"/>
    <w:basedOn w:val="Normal"/>
    <w:semiHidden/>
    <w:rsid w:val="0017033C"/>
    <w:rPr>
      <w:sz w:val="20"/>
    </w:rPr>
  </w:style>
  <w:style w:type="paragraph" w:styleId="Listenumros">
    <w:name w:val="List Number"/>
    <w:basedOn w:val="Normal"/>
    <w:rsid w:val="0017033C"/>
    <w:pPr>
      <w:numPr>
        <w:numId w:val="3"/>
      </w:numPr>
      <w:tabs>
        <w:tab w:val="clear" w:pos="1134"/>
      </w:tabs>
      <w:spacing w:after="120"/>
    </w:pPr>
  </w:style>
  <w:style w:type="paragraph" w:styleId="Listenumros2">
    <w:name w:val="List Number 2"/>
    <w:basedOn w:val="Normal"/>
    <w:rsid w:val="0017033C"/>
    <w:pPr>
      <w:numPr>
        <w:numId w:val="4"/>
      </w:numPr>
      <w:spacing w:after="120"/>
    </w:pPr>
  </w:style>
  <w:style w:type="paragraph" w:styleId="Listenumros3">
    <w:name w:val="List Number 3"/>
    <w:basedOn w:val="Normal"/>
    <w:rsid w:val="0017033C"/>
    <w:pPr>
      <w:numPr>
        <w:numId w:val="5"/>
      </w:numPr>
      <w:spacing w:after="120"/>
    </w:pPr>
  </w:style>
  <w:style w:type="paragraph" w:styleId="Listenumros4">
    <w:name w:val="List Number 4"/>
    <w:basedOn w:val="Normal"/>
    <w:rsid w:val="0017033C"/>
    <w:pPr>
      <w:numPr>
        <w:numId w:val="6"/>
      </w:numPr>
      <w:spacing w:after="120"/>
    </w:pPr>
  </w:style>
  <w:style w:type="paragraph" w:styleId="Listenumros5">
    <w:name w:val="List Number 5"/>
    <w:basedOn w:val="Normal"/>
    <w:rsid w:val="0017033C"/>
    <w:pPr>
      <w:numPr>
        <w:numId w:val="7"/>
      </w:numPr>
      <w:tabs>
        <w:tab w:val="clear" w:pos="2268"/>
      </w:tabs>
      <w:spacing w:after="120"/>
    </w:pPr>
  </w:style>
  <w:style w:type="paragraph" w:styleId="Lgende">
    <w:name w:val="caption"/>
    <w:basedOn w:val="Normal"/>
    <w:next w:val="Corpsdetexte"/>
    <w:qFormat/>
    <w:rsid w:val="0017033C"/>
    <w:pPr>
      <w:keepNext/>
      <w:keepLines/>
      <w:spacing w:before="120" w:after="120"/>
      <w:jc w:val="center"/>
    </w:pPr>
    <w:rPr>
      <w:sz w:val="20"/>
    </w:rPr>
  </w:style>
  <w:style w:type="character" w:styleId="Appelnotedebasdep">
    <w:name w:val="footnote reference"/>
    <w:basedOn w:val="Policepardfaut"/>
    <w:semiHidden/>
    <w:rsid w:val="0017033C"/>
    <w:rPr>
      <w:vertAlign w:val="superscript"/>
    </w:rPr>
  </w:style>
  <w:style w:type="paragraph" w:styleId="TM1">
    <w:name w:val="toc 1"/>
    <w:basedOn w:val="Normal"/>
    <w:next w:val="Normal"/>
    <w:autoRedefine/>
    <w:semiHidden/>
    <w:rsid w:val="0017033C"/>
  </w:style>
  <w:style w:type="paragraph" w:styleId="Commentaire">
    <w:name w:val="annotation text"/>
    <w:basedOn w:val="Corpsdetexte"/>
    <w:next w:val="Corpsdetexte"/>
    <w:semiHidden/>
    <w:rsid w:val="0017033C"/>
    <w:rPr>
      <w:i/>
      <w:iCs/>
    </w:rPr>
  </w:style>
  <w:style w:type="character" w:styleId="Appeldenotedefin">
    <w:name w:val="endnote reference"/>
    <w:basedOn w:val="Policepardfaut"/>
    <w:semiHidden/>
    <w:rsid w:val="0017033C"/>
    <w:rPr>
      <w:vertAlign w:val="superscript"/>
    </w:rPr>
  </w:style>
  <w:style w:type="paragraph" w:styleId="Signature">
    <w:name w:val="Signature"/>
    <w:basedOn w:val="Normal"/>
    <w:rsid w:val="0017033C"/>
    <w:pPr>
      <w:ind w:left="6804"/>
    </w:pPr>
  </w:style>
  <w:style w:type="paragraph" w:styleId="TM9">
    <w:name w:val="toc 9"/>
    <w:basedOn w:val="Normal"/>
    <w:next w:val="Normal"/>
    <w:autoRedefine/>
    <w:semiHidden/>
    <w:rsid w:val="0017033C"/>
    <w:pPr>
      <w:ind w:left="1920"/>
    </w:pPr>
  </w:style>
  <w:style w:type="paragraph" w:styleId="TM2">
    <w:name w:val="toc 2"/>
    <w:basedOn w:val="Normal"/>
    <w:next w:val="Normal"/>
    <w:autoRedefine/>
    <w:semiHidden/>
    <w:rsid w:val="0017033C"/>
    <w:pPr>
      <w:ind w:left="240"/>
    </w:pPr>
  </w:style>
  <w:style w:type="paragraph" w:styleId="TM3">
    <w:name w:val="toc 3"/>
    <w:basedOn w:val="Normal"/>
    <w:next w:val="Normal"/>
    <w:autoRedefine/>
    <w:semiHidden/>
    <w:rsid w:val="0017033C"/>
    <w:pPr>
      <w:ind w:left="480"/>
    </w:pPr>
  </w:style>
  <w:style w:type="paragraph" w:styleId="TM4">
    <w:name w:val="toc 4"/>
    <w:basedOn w:val="Normal"/>
    <w:next w:val="Normal"/>
    <w:autoRedefine/>
    <w:semiHidden/>
    <w:rsid w:val="0017033C"/>
    <w:pPr>
      <w:ind w:left="720"/>
    </w:pPr>
  </w:style>
  <w:style w:type="paragraph" w:styleId="TM5">
    <w:name w:val="toc 5"/>
    <w:basedOn w:val="Normal"/>
    <w:next w:val="Normal"/>
    <w:autoRedefine/>
    <w:semiHidden/>
    <w:rsid w:val="0017033C"/>
    <w:pPr>
      <w:ind w:left="960"/>
    </w:pPr>
  </w:style>
  <w:style w:type="paragraph" w:styleId="TM6">
    <w:name w:val="toc 6"/>
    <w:basedOn w:val="Normal"/>
    <w:next w:val="Normal"/>
    <w:autoRedefine/>
    <w:semiHidden/>
    <w:rsid w:val="0017033C"/>
    <w:pPr>
      <w:ind w:left="1200"/>
    </w:pPr>
  </w:style>
  <w:style w:type="paragraph" w:styleId="TM7">
    <w:name w:val="toc 7"/>
    <w:basedOn w:val="Normal"/>
    <w:next w:val="Normal"/>
    <w:autoRedefine/>
    <w:semiHidden/>
    <w:rsid w:val="0017033C"/>
    <w:pPr>
      <w:ind w:left="1440"/>
    </w:pPr>
  </w:style>
  <w:style w:type="paragraph" w:styleId="TM8">
    <w:name w:val="toc 8"/>
    <w:basedOn w:val="Normal"/>
    <w:next w:val="Normal"/>
    <w:autoRedefine/>
    <w:semiHidden/>
    <w:rsid w:val="0017033C"/>
    <w:pPr>
      <w:ind w:left="1680"/>
    </w:pPr>
  </w:style>
  <w:style w:type="character" w:styleId="Lienhypertexte">
    <w:name w:val="Hyperlink"/>
    <w:basedOn w:val="Policepardfaut"/>
    <w:rsid w:val="0017033C"/>
    <w:rPr>
      <w:color w:val="0000FF"/>
      <w:u w:val="single"/>
    </w:rPr>
  </w:style>
  <w:style w:type="paragraph" w:customStyle="1" w:styleId="Question">
    <w:name w:val="Question"/>
    <w:basedOn w:val="Corpsdetexte"/>
    <w:next w:val="Corpsdetexte"/>
    <w:rsid w:val="0017033C"/>
    <w:pPr>
      <w:tabs>
        <w:tab w:val="left" w:pos="1701"/>
      </w:tabs>
      <w:ind w:left="1701" w:hanging="567"/>
    </w:pPr>
  </w:style>
  <w:style w:type="paragraph" w:styleId="Tabledesillustrations">
    <w:name w:val="table of figures"/>
    <w:basedOn w:val="Normal"/>
    <w:next w:val="Normal"/>
    <w:semiHidden/>
    <w:rsid w:val="0017033C"/>
    <w:pPr>
      <w:ind w:left="480" w:hanging="480"/>
    </w:pPr>
  </w:style>
  <w:style w:type="paragraph" w:styleId="Textedebulles">
    <w:name w:val="Balloon Text"/>
    <w:basedOn w:val="Normal"/>
    <w:semiHidden/>
    <w:rsid w:val="0025037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B061E4"/>
    <w:rPr>
      <w:rFonts w:ascii="Book Antiqua" w:hAnsi="Book Antiqua"/>
      <w:sz w:val="24"/>
      <w:lang w:val="fr-CH" w:eastAsia="fr-FR" w:bidi="ar-SA"/>
    </w:rPr>
  </w:style>
  <w:style w:type="character" w:customStyle="1" w:styleId="CorpsdetexteCarCarCarCarCarCar">
    <w:name w:val="Corps de texte Car Car Car Car Car Car"/>
    <w:basedOn w:val="Policepardfaut"/>
    <w:rsid w:val="0033497F"/>
    <w:rPr>
      <w:rFonts w:ascii="Book Antiqua" w:hAnsi="Book Antiqua"/>
      <w:sz w:val="24"/>
      <w:lang w:val="fr-CH" w:eastAsia="fr-FR" w:bidi="ar-SA"/>
    </w:rPr>
  </w:style>
  <w:style w:type="paragraph" w:customStyle="1" w:styleId="-Pieddepage">
    <w:name w:val="-Pied de page"/>
    <w:basedOn w:val="Normal"/>
    <w:semiHidden/>
    <w:rsid w:val="00A246C3"/>
    <w:rPr>
      <w:rFonts w:ascii="Times New Roman" w:hAnsi="Times New Roman"/>
      <w:sz w:val="20"/>
      <w:lang w:val="fr-FR"/>
    </w:rPr>
  </w:style>
  <w:style w:type="paragraph" w:customStyle="1" w:styleId="Reponse">
    <w:name w:val="Reponse"/>
    <w:basedOn w:val="Corpsdetexte"/>
    <w:qFormat/>
    <w:rsid w:val="0041421D"/>
    <w:pPr>
      <w:ind w:left="360"/>
    </w:pPr>
    <w:rPr>
      <w:vanish/>
      <w:color w:val="00B050"/>
    </w:rPr>
  </w:style>
  <w:style w:type="paragraph" w:styleId="Rvision">
    <w:name w:val="Revision"/>
    <w:hidden/>
    <w:uiPriority w:val="99"/>
    <w:semiHidden/>
    <w:rsid w:val="00A45B5E"/>
    <w:rPr>
      <w:rFonts w:ascii="Century Gothic" w:hAnsi="Century Gothic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523C22"/>
    <w:pPr>
      <w:numPr>
        <w:numId w:val="15"/>
      </w:numPr>
      <w:spacing w:after="120"/>
    </w:pPr>
  </w:style>
  <w:style w:type="paragraph" w:styleId="Citation">
    <w:name w:val="Quote"/>
    <w:basedOn w:val="Normal"/>
    <w:next w:val="Normal"/>
    <w:link w:val="CitationCar"/>
    <w:uiPriority w:val="29"/>
    <w:qFormat/>
    <w:rsid w:val="004A43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439D"/>
    <w:rPr>
      <w:rFonts w:ascii="Century Gothic" w:hAnsi="Century Gothic"/>
      <w:i/>
      <w:iCs/>
      <w:color w:val="404040" w:themeColor="text1" w:themeTint="BF"/>
      <w:sz w:val="24"/>
      <w:lang w:eastAsia="fr-FR"/>
    </w:rPr>
  </w:style>
  <w:style w:type="paragraph" w:customStyle="1" w:styleId="Textbody">
    <w:name w:val="Text body"/>
    <w:basedOn w:val="Normal"/>
    <w:link w:val="TextbodyCar"/>
    <w:qFormat/>
    <w:rsid w:val="00B126D1"/>
    <w:pPr>
      <w:suppressAutoHyphens/>
      <w:autoSpaceDN w:val="0"/>
      <w:spacing w:after="120"/>
      <w:jc w:val="both"/>
      <w:textAlignment w:val="baseline"/>
    </w:pPr>
    <w:rPr>
      <w:rFonts w:cs="Arial"/>
      <w:kern w:val="3"/>
      <w:sz w:val="22"/>
      <w:szCs w:val="22"/>
      <w:lang w:val="fr-FR" w:eastAsia="zh-CN"/>
    </w:rPr>
  </w:style>
  <w:style w:type="numbering" w:customStyle="1" w:styleId="Outline">
    <w:name w:val="Outline"/>
    <w:basedOn w:val="Aucuneliste"/>
    <w:rsid w:val="00B126D1"/>
    <w:pPr>
      <w:numPr>
        <w:numId w:val="18"/>
      </w:numPr>
    </w:pPr>
  </w:style>
  <w:style w:type="paragraph" w:customStyle="1" w:styleId="Parag2">
    <w:name w:val="Parag 2"/>
    <w:basedOn w:val="Textbody"/>
    <w:link w:val="Parag2Car"/>
    <w:qFormat/>
    <w:rsid w:val="005457C7"/>
    <w:pPr>
      <w:ind w:left="567"/>
    </w:pPr>
  </w:style>
  <w:style w:type="character" w:customStyle="1" w:styleId="TextbodyCar">
    <w:name w:val="Text body Car"/>
    <w:basedOn w:val="Policepardfaut"/>
    <w:link w:val="Textbody"/>
    <w:rsid w:val="00B126D1"/>
    <w:rPr>
      <w:rFonts w:ascii="Century Gothic" w:hAnsi="Century Gothic" w:cs="Arial"/>
      <w:kern w:val="3"/>
      <w:sz w:val="22"/>
      <w:szCs w:val="22"/>
      <w:lang w:val="fr-FR" w:eastAsia="zh-CN"/>
    </w:rPr>
  </w:style>
  <w:style w:type="character" w:customStyle="1" w:styleId="Parag2Car">
    <w:name w:val="Parag 2 Car"/>
    <w:basedOn w:val="TextbodyCar"/>
    <w:link w:val="Parag2"/>
    <w:rsid w:val="005457C7"/>
    <w:rPr>
      <w:rFonts w:ascii="Century Gothic" w:hAnsi="Century Gothic" w:cs="Arial"/>
      <w:kern w:val="3"/>
      <w:sz w:val="22"/>
      <w:szCs w:val="22"/>
      <w:lang w:val="fr-FR" w:eastAsia="zh-CN"/>
    </w:rPr>
  </w:style>
  <w:style w:type="paragraph" w:customStyle="1" w:styleId="comptence">
    <w:name w:val="compétence"/>
    <w:basedOn w:val="Normal"/>
    <w:rsid w:val="00413117"/>
    <w:pPr>
      <w:suppressAutoHyphens/>
      <w:autoSpaceDN w:val="0"/>
      <w:ind w:left="1843" w:hanging="1843"/>
      <w:textAlignment w:val="baseline"/>
    </w:pPr>
    <w:rPr>
      <w:rFonts w:ascii="Arial" w:hAnsi="Arial" w:cs="Arial"/>
      <w:kern w:val="3"/>
      <w:sz w:val="22"/>
      <w:lang w:val="fr-FR" w:eastAsia="zh-CN"/>
    </w:rPr>
  </w:style>
  <w:style w:type="table" w:styleId="TableauGrille4-Accentuation1">
    <w:name w:val="Grid Table 4 Accent 1"/>
    <w:basedOn w:val="TableauNormal"/>
    <w:uiPriority w:val="49"/>
    <w:rsid w:val="00413117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8C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openclassrooms.com/fr/courses/6175841-apprenez-a-programmer-avec-javascript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fr/docs/Learn/Getting_started_with_the_web/JavaScript_basi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stapi.fr/api/todos" TargetMode="External"/><Relationship Id="rId20" Type="http://schemas.openxmlformats.org/officeDocument/2006/relationships/hyperlink" Target="https://openclassrooms.com/fr/courses/7150606-creez-une-application-react-comple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restapi.fr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openclassrooms.com/fr/courses/7008001-debutez-avec-reac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Mes%20Mod&#232;les\ExYY-NO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9ce61ab3ecf055f5a012b1ae06a6783d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b414800baeece71dce3b55753192910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1a05ec-d545-49db-9347-35c2adf61735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47630-1DFC-4711-9867-B7D6F1E11D38}"/>
</file>

<file path=customXml/itemProps2.xml><?xml version="1.0" encoding="utf-8"?>
<ds:datastoreItem xmlns:ds="http://schemas.openxmlformats.org/officeDocument/2006/customXml" ds:itemID="{086ECE90-E65C-4DCA-AD82-6F603CAB31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54E8BC-2CBE-4FE7-8A11-7FF57AB9AB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F12D9C-05CD-41E4-A5FB-244B25B5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ExYY-NOS.dot</Template>
  <TotalTime>185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ETML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creator>Jean Zahn</dc:creator>
  <cp:lastModifiedBy>Grégory Charmier</cp:lastModifiedBy>
  <cp:revision>130</cp:revision>
  <cp:lastPrinted>2017-08-18T13:59:00Z</cp:lastPrinted>
  <dcterms:created xsi:type="dcterms:W3CDTF">2017-08-19T14:54:00Z</dcterms:created>
  <dcterms:modified xsi:type="dcterms:W3CDTF">2022-10-27T07:32:00Z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